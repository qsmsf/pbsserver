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F0" w:rsidRDefault="00B426F0" w:rsidP="00B426F0">
      <w:pPr>
        <w:tabs>
          <w:tab w:val="left" w:pos="7380"/>
        </w:tabs>
        <w:spacing w:line="500" w:lineRule="exact"/>
        <w:rPr>
          <w:rFonts w:ascii="黑体" w:eastAsia="黑体"/>
          <w:sz w:val="32"/>
        </w:rPr>
      </w:pPr>
    </w:p>
    <w:p w:rsidR="00B426F0" w:rsidRDefault="00B426F0" w:rsidP="00B426F0">
      <w:pPr>
        <w:tabs>
          <w:tab w:val="left" w:pos="7380"/>
        </w:tabs>
        <w:spacing w:line="500" w:lineRule="exact"/>
        <w:rPr>
          <w:rFonts w:ascii="黑体" w:eastAsia="黑体"/>
          <w:sz w:val="32"/>
        </w:rPr>
      </w:pPr>
    </w:p>
    <w:p w:rsidR="00E267B4" w:rsidRPr="00E5591D" w:rsidRDefault="00E267B4" w:rsidP="00B426F0">
      <w:pPr>
        <w:tabs>
          <w:tab w:val="left" w:pos="7380"/>
        </w:tabs>
        <w:spacing w:line="500" w:lineRule="exact"/>
        <w:jc w:val="right"/>
        <w:rPr>
          <w:rFonts w:ascii="黑体" w:eastAsia="黑体"/>
          <w:b/>
          <w:sz w:val="36"/>
        </w:rPr>
      </w:pPr>
      <w:r w:rsidRPr="00E5591D">
        <w:rPr>
          <w:rFonts w:ascii="黑体" w:eastAsia="黑体" w:hint="eastAsia"/>
          <w:b/>
          <w:sz w:val="36"/>
          <w:szCs w:val="36"/>
        </w:rPr>
        <w:t>深公</w:t>
      </w:r>
      <w:r w:rsidRPr="00E5591D">
        <w:rPr>
          <w:rFonts w:ascii="黑体" w:eastAsia="黑体" w:hint="eastAsia"/>
          <w:b/>
          <w:sz w:val="36"/>
        </w:rPr>
        <w:t>(南)刑勘</w:t>
      </w:r>
      <w:r w:rsidR="006B5012">
        <w:rPr>
          <w:rFonts w:ascii="黑体" w:eastAsia="黑体" w:hint="eastAsia"/>
          <w:b/>
          <w:sz w:val="36"/>
        </w:rPr>
        <w:t>[</w:t>
      </w:r>
      <w:bookmarkStart w:id="0" w:name="kyyear"/>
      <w:bookmarkEnd w:id="0"/>
      <w:r w:rsidR="00B07DEC" w:rsidRPr="00B07DEC">
        <w:rPr>
          <w:rFonts w:ascii="黑体" w:eastAsia="黑体"/>
          <w:b/>
          <w:sz w:val="36"/>
        </w:rPr>
        <w:t>#{kyYear}#</w:t>
      </w:r>
      <w:r w:rsidRPr="00E5591D">
        <w:rPr>
          <w:rFonts w:ascii="黑体" w:eastAsia="黑体" w:hint="eastAsia"/>
          <w:b/>
          <w:sz w:val="36"/>
        </w:rPr>
        <w:t>]</w:t>
      </w:r>
      <w:bookmarkStart w:id="1" w:name="ky_no"/>
      <w:bookmarkEnd w:id="1"/>
      <w:r w:rsidR="002B3786" w:rsidRPr="002B3786">
        <w:rPr>
          <w:rFonts w:ascii="黑体" w:eastAsia="黑体"/>
          <w:b/>
          <w:sz w:val="36"/>
        </w:rPr>
        <w:t>#{recNo}#</w:t>
      </w:r>
      <w:r w:rsidRPr="00E5591D">
        <w:rPr>
          <w:rFonts w:ascii="黑体" w:eastAsia="黑体" w:hint="eastAsia"/>
          <w:b/>
          <w:sz w:val="36"/>
        </w:rPr>
        <w:t>号</w:t>
      </w:r>
    </w:p>
    <w:p w:rsidR="00E267B4" w:rsidRPr="00256A6F" w:rsidRDefault="00E267B4" w:rsidP="00E267B4">
      <w:pPr>
        <w:tabs>
          <w:tab w:val="left" w:pos="7380"/>
        </w:tabs>
        <w:spacing w:line="500" w:lineRule="exact"/>
        <w:rPr>
          <w:rFonts w:ascii="黑体" w:eastAsia="黑体"/>
          <w:b/>
          <w:color w:val="FF0000"/>
          <w:sz w:val="44"/>
        </w:rPr>
      </w:pPr>
      <w:r w:rsidRPr="00256A6F">
        <w:rPr>
          <w:rFonts w:ascii="黑体" w:eastAsia="黑体"/>
          <w:color w:val="FF0000"/>
          <w:sz w:val="32"/>
        </w:rPr>
        <w:t xml:space="preserve">   </w:t>
      </w:r>
      <w:r w:rsidRPr="00256A6F">
        <w:rPr>
          <w:rFonts w:ascii="黑体" w:eastAsia="黑体" w:hint="eastAsia"/>
          <w:color w:val="FF0000"/>
          <w:sz w:val="32"/>
        </w:rPr>
        <w:t xml:space="preserve">                     </w:t>
      </w:r>
    </w:p>
    <w:p w:rsidR="00E267B4" w:rsidRDefault="00E267B4" w:rsidP="00E267B4">
      <w:pPr>
        <w:tabs>
          <w:tab w:val="left" w:pos="7380"/>
        </w:tabs>
        <w:rPr>
          <w:sz w:val="44"/>
        </w:rPr>
      </w:pPr>
      <w:r>
        <w:rPr>
          <w:sz w:val="44"/>
        </w:rPr>
        <w:t xml:space="preserve">                                    </w:t>
      </w:r>
    </w:p>
    <w:p w:rsidR="00E267B4" w:rsidRPr="00CC7002" w:rsidRDefault="00E267B4" w:rsidP="00E267B4">
      <w:pPr>
        <w:tabs>
          <w:tab w:val="left" w:pos="1440"/>
          <w:tab w:val="left" w:pos="7380"/>
        </w:tabs>
        <w:jc w:val="center"/>
        <w:rPr>
          <w:rFonts w:eastAsia="黑体"/>
          <w:b/>
          <w:sz w:val="84"/>
        </w:rPr>
      </w:pPr>
      <w:r w:rsidRPr="00CC7002">
        <w:rPr>
          <w:rFonts w:eastAsia="黑体" w:hint="eastAsia"/>
          <w:b/>
          <w:sz w:val="84"/>
        </w:rPr>
        <w:t>现场勘验</w:t>
      </w:r>
      <w:r w:rsidR="00453C82">
        <w:rPr>
          <w:rFonts w:eastAsia="黑体" w:hint="eastAsia"/>
          <w:b/>
          <w:sz w:val="84"/>
        </w:rPr>
        <w:t>笔录</w:t>
      </w: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Pr="00E5591D" w:rsidRDefault="00E267B4" w:rsidP="00E267B4">
      <w:pPr>
        <w:tabs>
          <w:tab w:val="left" w:pos="7380"/>
        </w:tabs>
        <w:jc w:val="center"/>
        <w:rPr>
          <w:rFonts w:eastAsia="黑体"/>
          <w:b/>
          <w:sz w:val="36"/>
          <w:u w:val="single"/>
        </w:rPr>
      </w:pPr>
      <w:r w:rsidRPr="00E5591D">
        <w:rPr>
          <w:rFonts w:eastAsia="黑体" w:hint="eastAsia"/>
          <w:b/>
          <w:sz w:val="36"/>
        </w:rPr>
        <w:t>制作单位</w:t>
      </w:r>
      <w:r w:rsidRPr="00E5591D">
        <w:rPr>
          <w:rFonts w:eastAsia="黑体"/>
          <w:b/>
          <w:sz w:val="36"/>
        </w:rPr>
        <w:t xml:space="preserve"> </w:t>
      </w:r>
      <w:r w:rsidR="009061FF" w:rsidRPr="00382B22">
        <w:rPr>
          <w:rFonts w:ascii="仿宋_GB2312" w:eastAsia="仿宋_GB2312" w:hint="eastAsia"/>
          <w:b/>
          <w:color w:val="000000"/>
          <w:sz w:val="36"/>
          <w:szCs w:val="36"/>
          <w:u w:val="single"/>
        </w:rPr>
        <w:t xml:space="preserve"> </w:t>
      </w:r>
      <w:bookmarkStart w:id="2" w:name="ky_unit"/>
      <w:bookmarkEnd w:id="2"/>
      <w:r w:rsidR="006216E1" w:rsidRPr="006216E1">
        <w:rPr>
          <w:rFonts w:ascii="仿宋_GB2312" w:eastAsia="仿宋_GB2312"/>
          <w:b/>
          <w:color w:val="000000"/>
          <w:sz w:val="36"/>
          <w:szCs w:val="36"/>
          <w:u w:val="single"/>
        </w:rPr>
        <w:t>#{bgUnitName}#</w:t>
      </w:r>
      <w:r w:rsidR="009061FF" w:rsidRPr="00382B22">
        <w:rPr>
          <w:rFonts w:ascii="仿宋_GB2312" w:eastAsia="仿宋_GB2312" w:hint="eastAsia"/>
          <w:b/>
          <w:color w:val="000000"/>
          <w:sz w:val="36"/>
          <w:szCs w:val="36"/>
          <w:u w:val="single"/>
        </w:rPr>
        <w:t xml:space="preserve"> </w:t>
      </w:r>
    </w:p>
    <w:p w:rsidR="003B18A2" w:rsidRPr="00E267B4" w:rsidRDefault="00E267B4" w:rsidP="00705D0E">
      <w:pPr>
        <w:tabs>
          <w:tab w:val="left" w:pos="7380"/>
        </w:tabs>
        <w:spacing w:line="560" w:lineRule="exact"/>
        <w:jc w:val="center"/>
        <w:rPr>
          <w:rFonts w:ascii="方正小标宋简体" w:eastAsia="方正小标宋简体" w:hAnsi="宋体"/>
          <w:b/>
          <w:sz w:val="44"/>
          <w:szCs w:val="44"/>
        </w:rPr>
      </w:pPr>
      <w:r>
        <w:rPr>
          <w:rFonts w:ascii="方正小标宋简体" w:eastAsia="方正小标宋简体" w:hAnsi="宋体"/>
          <w:b/>
          <w:sz w:val="44"/>
          <w:szCs w:val="44"/>
        </w:rPr>
        <w:br w:type="page"/>
      </w:r>
    </w:p>
    <w:p w:rsidR="00C947FB" w:rsidRDefault="00C947FB" w:rsidP="00705D0E">
      <w:pPr>
        <w:tabs>
          <w:tab w:val="left" w:pos="7380"/>
        </w:tabs>
        <w:spacing w:line="560" w:lineRule="exact"/>
        <w:jc w:val="center"/>
        <w:rPr>
          <w:rFonts w:ascii="方正小标宋简体" w:eastAsia="方正小标宋简体" w:hAnsi="宋体"/>
          <w:b/>
          <w:sz w:val="44"/>
          <w:szCs w:val="44"/>
        </w:rPr>
      </w:pPr>
      <w:r>
        <w:rPr>
          <w:rFonts w:ascii="方正小标宋简体" w:eastAsia="方正小标宋简体" w:hAnsi="宋体" w:hint="eastAsia"/>
          <w:b/>
          <w:sz w:val="44"/>
          <w:szCs w:val="44"/>
        </w:rPr>
        <w:lastRenderedPageBreak/>
        <w:t>现场勘验笔录</w:t>
      </w:r>
    </w:p>
    <w:p w:rsidR="00C947FB" w:rsidRDefault="00C947FB" w:rsidP="00371731">
      <w:pPr>
        <w:spacing w:line="600" w:lineRule="exact"/>
        <w:jc w:val="righ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勘</w:t>
      </w:r>
      <w:r w:rsidR="0064135A">
        <w:rPr>
          <w:rFonts w:ascii="仿宋_GB2312" w:eastAsia="仿宋_GB2312" w:hint="eastAsia"/>
          <w:color w:val="000000"/>
          <w:sz w:val="28"/>
        </w:rPr>
        <w:t>验</w:t>
      </w:r>
      <w:r>
        <w:rPr>
          <w:rFonts w:ascii="仿宋_GB2312" w:eastAsia="仿宋_GB2312" w:hint="eastAsia"/>
          <w:color w:val="000000"/>
          <w:sz w:val="28"/>
        </w:rPr>
        <w:t>号：</w:t>
      </w:r>
      <w:r w:rsidR="009B23F5" w:rsidRPr="009B23F5">
        <w:rPr>
          <w:rFonts w:ascii="仿宋_GB2312" w:eastAsia="仿宋_GB2312" w:hint="eastAsia"/>
          <w:color w:val="000000"/>
          <w:sz w:val="28"/>
        </w:rPr>
        <w:t>深公(南)刑勘</w:t>
      </w:r>
      <w:r w:rsidR="006B5012">
        <w:rPr>
          <w:rFonts w:ascii="仿宋_GB2312" w:eastAsia="仿宋_GB2312" w:hint="eastAsia"/>
          <w:color w:val="000000"/>
          <w:sz w:val="28"/>
        </w:rPr>
        <w:t>[</w:t>
      </w:r>
      <w:bookmarkStart w:id="3" w:name="kyyear2"/>
      <w:bookmarkEnd w:id="3"/>
      <w:r w:rsidR="00B07DEC" w:rsidRPr="00B07DEC">
        <w:rPr>
          <w:rFonts w:ascii="仿宋_GB2312" w:eastAsia="仿宋_GB2312"/>
          <w:color w:val="000000"/>
          <w:sz w:val="28"/>
        </w:rPr>
        <w:t>#{kyYear}#</w:t>
      </w:r>
      <w:r w:rsidR="009B23F5" w:rsidRPr="009B23F5">
        <w:rPr>
          <w:rFonts w:ascii="仿宋_GB2312" w:eastAsia="仿宋_GB2312" w:hint="eastAsia"/>
          <w:color w:val="000000"/>
          <w:sz w:val="28"/>
        </w:rPr>
        <w:t>]</w:t>
      </w:r>
      <w:bookmarkStart w:id="4" w:name="ky_no2"/>
      <w:bookmarkEnd w:id="4"/>
      <w:r w:rsidR="002B3786" w:rsidRPr="002B3786">
        <w:rPr>
          <w:rFonts w:ascii="仿宋_GB2312" w:eastAsia="仿宋_GB2312"/>
          <w:color w:val="000000"/>
          <w:sz w:val="28"/>
        </w:rPr>
        <w:t>#{recNo}#</w:t>
      </w:r>
      <w:r w:rsidR="009B23F5" w:rsidRPr="009B23F5">
        <w:rPr>
          <w:rFonts w:ascii="仿宋_GB2312" w:eastAsia="仿宋_GB2312" w:hint="eastAsia"/>
          <w:color w:val="000000"/>
          <w:sz w:val="28"/>
        </w:rPr>
        <w:t>号</w:t>
      </w:r>
    </w:p>
    <w:p w:rsidR="00C947FB" w:rsidRPr="009061FF" w:rsidRDefault="00C947FB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现场勘验单位：</w:t>
      </w:r>
      <w:r w:rsidR="00544192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5" w:name="ky_unit2"/>
      <w:bookmarkEnd w:id="5"/>
      <w:r w:rsidR="00AE0972" w:rsidRPr="00AE0972">
        <w:rPr>
          <w:rFonts w:ascii="仿宋_GB2312" w:eastAsia="仿宋_GB2312"/>
          <w:color w:val="000000"/>
          <w:sz w:val="28"/>
          <w:u w:val="single"/>
        </w:rPr>
        <w:t>#{kyUnitName}#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</w:p>
    <w:p w:rsidR="00CE71EE" w:rsidRPr="009061FF" w:rsidRDefault="00C947FB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指派/报告单位：</w:t>
      </w:r>
      <w:r w:rsidR="006B5012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6" w:name="bg_unit"/>
      <w:bookmarkEnd w:id="6"/>
      <w:r w:rsidR="001220F1" w:rsidRPr="001220F1">
        <w:rPr>
          <w:rFonts w:ascii="仿宋_GB2312" w:eastAsia="仿宋_GB2312"/>
          <w:color w:val="000000"/>
          <w:sz w:val="28"/>
          <w:u w:val="single"/>
        </w:rPr>
        <w:t>#{bgUnitName}#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 w:rsidR="00CE71EE" w:rsidRPr="00CE71EE">
        <w:rPr>
          <w:rFonts w:ascii="仿宋_GB2312" w:eastAsia="仿宋_GB2312" w:hint="eastAsia"/>
          <w:color w:val="000000"/>
          <w:sz w:val="28"/>
        </w:rPr>
        <w:t>时</w:t>
      </w:r>
      <w:r>
        <w:rPr>
          <w:rFonts w:ascii="仿宋_GB2312" w:eastAsia="仿宋_GB2312" w:hint="eastAsia"/>
          <w:color w:val="000000"/>
          <w:sz w:val="28"/>
        </w:rPr>
        <w:t>间：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7" w:name="ky_date"/>
      <w:bookmarkEnd w:id="7"/>
      <w:r w:rsidR="00BC223B" w:rsidRPr="00BC223B">
        <w:rPr>
          <w:rFonts w:ascii="仿宋_GB2312" w:eastAsia="仿宋_GB2312"/>
          <w:color w:val="000000"/>
          <w:sz w:val="28"/>
          <w:u w:val="single"/>
        </w:rPr>
        <w:t>#{jjYear}#</w:t>
      </w:r>
      <w:r w:rsidR="003E5A60" w:rsidRPr="003E5A60">
        <w:rPr>
          <w:rFonts w:ascii="仿宋_GB2312" w:eastAsia="仿宋_GB2312" w:hint="eastAsia"/>
          <w:color w:val="000000"/>
          <w:sz w:val="28"/>
        </w:rPr>
        <w:t>年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8" w:name="ky_date_month"/>
      <w:bookmarkEnd w:id="8"/>
      <w:r w:rsidR="00BC223B" w:rsidRPr="00BC223B">
        <w:rPr>
          <w:rFonts w:ascii="仿宋_GB2312" w:eastAsia="仿宋_GB2312"/>
          <w:color w:val="000000"/>
          <w:sz w:val="28"/>
          <w:u w:val="single"/>
        </w:rPr>
        <w:t>#{jjMonth}#</w:t>
      </w:r>
      <w:r w:rsidR="003E5A60" w:rsidRPr="003E5A60">
        <w:rPr>
          <w:rFonts w:ascii="仿宋_GB2312" w:eastAsia="仿宋_GB2312" w:hint="eastAsia"/>
          <w:color w:val="000000"/>
          <w:sz w:val="28"/>
        </w:rPr>
        <w:t>月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9" w:name="ky_date_dd"/>
      <w:bookmarkEnd w:id="9"/>
      <w:r w:rsidR="00F504E2" w:rsidRPr="00F504E2">
        <w:rPr>
          <w:rFonts w:ascii="仿宋_GB2312" w:eastAsia="仿宋_GB2312"/>
          <w:color w:val="000000"/>
          <w:sz w:val="28"/>
          <w:u w:val="single"/>
        </w:rPr>
        <w:t>#{jjDay}#</w:t>
      </w:r>
      <w:r w:rsidR="003E5A60" w:rsidRPr="003E5A60">
        <w:rPr>
          <w:rFonts w:ascii="仿宋_GB2312" w:eastAsia="仿宋_GB2312" w:hint="eastAsia"/>
          <w:color w:val="000000"/>
          <w:sz w:val="28"/>
        </w:rPr>
        <w:t>日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0" w:name="ky_date_hh"/>
      <w:bookmarkEnd w:id="10"/>
      <w:r w:rsidR="00F504E2" w:rsidRPr="00F504E2">
        <w:rPr>
          <w:rFonts w:ascii="仿宋_GB2312" w:eastAsia="仿宋_GB2312"/>
          <w:color w:val="000000"/>
          <w:sz w:val="28"/>
          <w:u w:val="single"/>
        </w:rPr>
        <w:t>#{jjHour}#</w:t>
      </w:r>
      <w:r w:rsidR="003E5A60" w:rsidRPr="003E5A60">
        <w:rPr>
          <w:rFonts w:ascii="仿宋_GB2312" w:eastAsia="仿宋_GB2312" w:hint="eastAsia"/>
          <w:color w:val="000000"/>
          <w:sz w:val="28"/>
        </w:rPr>
        <w:t>时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1" w:name="ky_date_mm"/>
      <w:bookmarkEnd w:id="11"/>
      <w:r w:rsidR="00F504E2" w:rsidRPr="00F504E2">
        <w:rPr>
          <w:rFonts w:ascii="仿宋_GB2312" w:eastAsia="仿宋_GB2312"/>
          <w:color w:val="000000"/>
          <w:sz w:val="28"/>
          <w:u w:val="single"/>
        </w:rPr>
        <w:t>#{jjMin}#</w:t>
      </w:r>
      <w:r w:rsidR="003E5A60" w:rsidRPr="003E5A60">
        <w:rPr>
          <w:rFonts w:ascii="仿宋_GB2312" w:eastAsia="仿宋_GB2312" w:hint="eastAsia"/>
          <w:color w:val="000000"/>
          <w:sz w:val="28"/>
        </w:rPr>
        <w:t>分</w:t>
      </w:r>
    </w:p>
    <w:p w:rsidR="006D12B8" w:rsidRPr="006D12B8" w:rsidRDefault="00C947FB" w:rsidP="00DD655D">
      <w:pPr>
        <w:wordWrap w:val="0"/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勘验事由：</w:t>
      </w:r>
      <w:bookmarkStart w:id="12" w:name="record_reason"/>
      <w:bookmarkEnd w:id="12"/>
      <w:r w:rsidR="00ED7D0C" w:rsidRPr="00ED7D0C">
        <w:rPr>
          <w:rFonts w:ascii="仿宋_GB2312" w:eastAsia="仿宋_GB2312"/>
          <w:color w:val="000000"/>
          <w:sz w:val="28"/>
          <w:u w:val="single"/>
        </w:rPr>
        <w:t>#{kysy}#</w:t>
      </w:r>
      <w:r w:rsidR="00CE71EE">
        <w:rPr>
          <w:rFonts w:ascii="仿宋_GB2312" w:eastAsia="仿宋_GB2312" w:hint="eastAsia"/>
          <w:color w:val="000000"/>
          <w:sz w:val="28"/>
          <w:u w:val="single"/>
        </w:rPr>
        <w:t xml:space="preserve">     </w:t>
      </w:r>
    </w:p>
    <w:p w:rsidR="00C947FB" w:rsidRPr="009061FF" w:rsidRDefault="00C947FB" w:rsidP="00E655D2">
      <w:pPr>
        <w:spacing w:line="600" w:lineRule="exact"/>
        <w:ind w:left="560" w:hangingChars="200" w:hanging="560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现场勘验开始时间</w:t>
      </w:r>
      <w:r w:rsidR="006B5012">
        <w:rPr>
          <w:rFonts w:ascii="仿宋_GB2312" w:eastAsia="仿宋_GB2312" w:hint="eastAsia"/>
          <w:color w:val="000000"/>
          <w:sz w:val="28"/>
        </w:rPr>
        <w:t xml:space="preserve"> </w:t>
      </w:r>
      <w:r w:rsidR="009061FF">
        <w:rPr>
          <w:rFonts w:ascii="仿宋_GB2312" w:eastAsia="仿宋_GB2312" w:hint="eastAsia"/>
          <w:color w:val="000000"/>
          <w:sz w:val="28"/>
        </w:rPr>
        <w:t>: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3" w:name="kykssj"/>
      <w:bookmarkEnd w:id="13"/>
      <w:r w:rsidR="00974AA5" w:rsidRPr="00974AA5">
        <w:rPr>
          <w:rFonts w:ascii="仿宋_GB2312" w:eastAsia="仿宋_GB2312"/>
          <w:color w:val="000000"/>
          <w:sz w:val="28"/>
          <w:u w:val="single"/>
        </w:rPr>
        <w:t>#{ksYear}#</w:t>
      </w:r>
      <w:r w:rsidR="003E5A60" w:rsidRPr="003E5A60">
        <w:rPr>
          <w:rFonts w:ascii="仿宋_GB2312" w:eastAsia="仿宋_GB2312" w:hint="eastAsia"/>
          <w:color w:val="000000"/>
          <w:sz w:val="28"/>
        </w:rPr>
        <w:t>年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4" w:name="kykssj_month"/>
      <w:bookmarkEnd w:id="14"/>
      <w:r w:rsidR="00974AA5" w:rsidRPr="00974AA5">
        <w:rPr>
          <w:rFonts w:ascii="仿宋_GB2312" w:eastAsia="仿宋_GB2312"/>
          <w:color w:val="000000"/>
          <w:sz w:val="28"/>
          <w:u w:val="single"/>
        </w:rPr>
        <w:t>#{ksMonth}#</w:t>
      </w:r>
      <w:r w:rsidR="003E5A60" w:rsidRPr="003E5A60">
        <w:rPr>
          <w:rFonts w:ascii="仿宋_GB2312" w:eastAsia="仿宋_GB2312" w:hint="eastAsia"/>
          <w:color w:val="000000"/>
          <w:sz w:val="28"/>
        </w:rPr>
        <w:t>月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5" w:name="kykssj_dd"/>
      <w:bookmarkEnd w:id="15"/>
      <w:r w:rsidR="00974AA5" w:rsidRPr="00974AA5">
        <w:rPr>
          <w:rFonts w:ascii="仿宋_GB2312" w:eastAsia="仿宋_GB2312"/>
          <w:color w:val="000000"/>
          <w:sz w:val="28"/>
          <w:u w:val="single"/>
        </w:rPr>
        <w:t>#{ksDay}#</w:t>
      </w:r>
      <w:r w:rsidR="003E5A60" w:rsidRPr="003E5A60">
        <w:rPr>
          <w:rFonts w:ascii="仿宋_GB2312" w:eastAsia="仿宋_GB2312" w:hint="eastAsia"/>
          <w:color w:val="000000"/>
          <w:sz w:val="28"/>
        </w:rPr>
        <w:t>日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6" w:name="kykssj_hh"/>
      <w:bookmarkEnd w:id="16"/>
      <w:r w:rsidR="00974AA5" w:rsidRPr="00974AA5">
        <w:rPr>
          <w:rFonts w:ascii="仿宋_GB2312" w:eastAsia="仿宋_GB2312"/>
          <w:color w:val="000000"/>
          <w:sz w:val="28"/>
          <w:u w:val="single"/>
        </w:rPr>
        <w:t>#{ksHour}#</w:t>
      </w:r>
      <w:r w:rsidR="003E5A60" w:rsidRPr="003E5A60">
        <w:rPr>
          <w:rFonts w:ascii="仿宋_GB2312" w:eastAsia="仿宋_GB2312" w:hint="eastAsia"/>
          <w:color w:val="000000"/>
          <w:sz w:val="28"/>
        </w:rPr>
        <w:t>时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7" w:name="kykssj_mm"/>
      <w:bookmarkEnd w:id="17"/>
      <w:r w:rsidR="00974AA5" w:rsidRPr="00974AA5">
        <w:rPr>
          <w:rFonts w:ascii="仿宋_GB2312" w:eastAsia="仿宋_GB2312"/>
          <w:color w:val="000000"/>
          <w:sz w:val="28"/>
          <w:u w:val="single"/>
        </w:rPr>
        <w:t>#{ksMin}#</w:t>
      </w:r>
      <w:r w:rsidR="009C1F8D" w:rsidRPr="00991A77">
        <w:rPr>
          <w:rFonts w:ascii="仿宋_GB2312" w:eastAsia="仿宋_GB2312" w:hint="eastAsia"/>
          <w:color w:val="000000"/>
          <w:sz w:val="28"/>
        </w:rPr>
        <w:t>分</w:t>
      </w:r>
    </w:p>
    <w:p w:rsidR="00C947FB" w:rsidRPr="009061FF" w:rsidRDefault="00C947FB" w:rsidP="00E655D2">
      <w:pPr>
        <w:spacing w:line="600" w:lineRule="exact"/>
        <w:ind w:left="560" w:hangingChars="200" w:hanging="560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现场勘验结束时间</w:t>
      </w:r>
      <w:r w:rsidR="006B5012">
        <w:rPr>
          <w:rFonts w:ascii="仿宋_GB2312" w:eastAsia="仿宋_GB2312" w:hint="eastAsia"/>
          <w:color w:val="000000"/>
          <w:sz w:val="28"/>
        </w:rPr>
        <w:t xml:space="preserve"> </w:t>
      </w:r>
      <w:r w:rsidR="009061FF">
        <w:rPr>
          <w:rFonts w:ascii="仿宋_GB2312" w:eastAsia="仿宋_GB2312" w:hint="eastAsia"/>
          <w:color w:val="000000"/>
          <w:sz w:val="28"/>
        </w:rPr>
        <w:t>: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8" w:name="kyjssj"/>
      <w:bookmarkEnd w:id="18"/>
      <w:r w:rsidR="00974AA5" w:rsidRPr="00974AA5">
        <w:rPr>
          <w:rFonts w:ascii="仿宋_GB2312" w:eastAsia="仿宋_GB2312"/>
          <w:color w:val="000000"/>
          <w:sz w:val="28"/>
          <w:u w:val="single"/>
        </w:rPr>
        <w:t>#{jsYear}#</w:t>
      </w:r>
      <w:r w:rsidR="003E5A60" w:rsidRPr="003E5A60">
        <w:rPr>
          <w:rFonts w:ascii="仿宋_GB2312" w:eastAsia="仿宋_GB2312" w:hint="eastAsia"/>
          <w:color w:val="000000"/>
          <w:sz w:val="28"/>
        </w:rPr>
        <w:t>年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9" w:name="kyjssj_month"/>
      <w:bookmarkEnd w:id="19"/>
      <w:r w:rsidR="00974AA5" w:rsidRPr="00974AA5">
        <w:rPr>
          <w:rFonts w:ascii="仿宋_GB2312" w:eastAsia="仿宋_GB2312"/>
          <w:color w:val="000000"/>
          <w:sz w:val="28"/>
          <w:u w:val="single"/>
        </w:rPr>
        <w:t>#{jsMonth}#</w:t>
      </w:r>
      <w:r w:rsidR="003E5A60" w:rsidRPr="003E5A60">
        <w:rPr>
          <w:rFonts w:ascii="仿宋_GB2312" w:eastAsia="仿宋_GB2312" w:hint="eastAsia"/>
          <w:color w:val="000000"/>
          <w:sz w:val="28"/>
        </w:rPr>
        <w:t>月</w:t>
      </w:r>
      <w:bookmarkStart w:id="20" w:name="kyjssj_dd"/>
      <w:bookmarkEnd w:id="20"/>
      <w:r w:rsidR="00974AA5" w:rsidRPr="00974AA5">
        <w:rPr>
          <w:rFonts w:ascii="仿宋_GB2312" w:eastAsia="仿宋_GB2312"/>
          <w:color w:val="000000"/>
          <w:sz w:val="28"/>
          <w:u w:val="single"/>
        </w:rPr>
        <w:t>#{jsDay}#</w:t>
      </w:r>
      <w:r w:rsidR="003E5A60" w:rsidRPr="003E5A60">
        <w:rPr>
          <w:rFonts w:ascii="仿宋_GB2312" w:eastAsia="仿宋_GB2312" w:hint="eastAsia"/>
          <w:color w:val="000000"/>
          <w:sz w:val="28"/>
        </w:rPr>
        <w:t>日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21" w:name="kyjssj_hh"/>
      <w:bookmarkEnd w:id="21"/>
      <w:r w:rsidR="00974AA5" w:rsidRPr="00974AA5">
        <w:rPr>
          <w:rFonts w:ascii="仿宋_GB2312" w:eastAsia="仿宋_GB2312"/>
          <w:color w:val="000000"/>
          <w:sz w:val="28"/>
          <w:u w:val="single"/>
        </w:rPr>
        <w:t>#{jsHour}#</w:t>
      </w:r>
      <w:r w:rsidR="003E5A60" w:rsidRPr="003E5A60">
        <w:rPr>
          <w:rFonts w:ascii="仿宋_GB2312" w:eastAsia="仿宋_GB2312" w:hint="eastAsia"/>
          <w:color w:val="000000"/>
          <w:sz w:val="28"/>
        </w:rPr>
        <w:t>时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22" w:name="kyjssj_mm"/>
      <w:bookmarkEnd w:id="22"/>
      <w:r w:rsidR="00974AA5" w:rsidRPr="00974AA5">
        <w:rPr>
          <w:rFonts w:ascii="仿宋_GB2312" w:eastAsia="仿宋_GB2312"/>
          <w:color w:val="000000"/>
          <w:sz w:val="28"/>
          <w:u w:val="single"/>
        </w:rPr>
        <w:t>#{jsMin}#</w:t>
      </w:r>
      <w:r w:rsidR="003E5A60" w:rsidRPr="003E5A60">
        <w:rPr>
          <w:rFonts w:ascii="仿宋_GB2312" w:eastAsia="仿宋_GB2312" w:hint="eastAsia"/>
          <w:color w:val="000000"/>
          <w:sz w:val="28"/>
        </w:rPr>
        <w:t>分</w:t>
      </w:r>
    </w:p>
    <w:p w:rsidR="006D12B8" w:rsidRPr="006D12B8" w:rsidRDefault="00C947FB" w:rsidP="00DD655D">
      <w:pPr>
        <w:wordWrap w:val="0"/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现场地点：</w:t>
      </w:r>
      <w:r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23" w:name="xc_loc"/>
      <w:bookmarkEnd w:id="23"/>
      <w:r w:rsidR="00141708" w:rsidRPr="00141708">
        <w:rPr>
          <w:rFonts w:ascii="仿宋_GB2312" w:eastAsia="仿宋_GB2312"/>
          <w:color w:val="000000"/>
          <w:sz w:val="28"/>
          <w:u w:val="single"/>
        </w:rPr>
        <w:t>#{xcdd}#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</w:p>
    <w:p w:rsidR="00C947FB" w:rsidRDefault="00C947FB" w:rsidP="00E655D2">
      <w:pPr>
        <w:spacing w:line="600" w:lineRule="exact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 w:hint="eastAsia"/>
          <w:color w:val="000000"/>
          <w:sz w:val="28"/>
        </w:rPr>
        <w:t>现场保护情况：</w:t>
      </w:r>
      <w:r w:rsidR="003F0F2F">
        <w:rPr>
          <w:rFonts w:ascii="仿宋_GB2312" w:eastAsia="仿宋_GB2312" w:hint="eastAsia"/>
          <w:color w:val="000000"/>
          <w:sz w:val="28"/>
        </w:rPr>
        <w:t xml:space="preserve"> </w:t>
      </w:r>
      <w:bookmarkStart w:id="24" w:name="bh_flag"/>
      <w:bookmarkEnd w:id="24"/>
      <w:r w:rsidR="00876FFC" w:rsidRPr="00876FFC">
        <w:rPr>
          <w:rFonts w:ascii="仿宋_GB2312" w:eastAsia="仿宋_GB2312"/>
          <w:color w:val="000000"/>
          <w:sz w:val="28"/>
        </w:rPr>
        <w:t>#{bhflag}#</w:t>
      </w:r>
    </w:p>
    <w:p w:rsidR="00C947FB" w:rsidRDefault="00C947FB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现场保护人：姓名</w:t>
      </w:r>
      <w:r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25" w:name="bhr"/>
      <w:bookmarkEnd w:id="25"/>
      <w:r w:rsidR="00C24F92" w:rsidRPr="00C24F92">
        <w:rPr>
          <w:rFonts w:ascii="仿宋_GB2312" w:eastAsia="仿宋_GB2312"/>
          <w:color w:val="000000"/>
          <w:sz w:val="28"/>
          <w:u w:val="single"/>
        </w:rPr>
        <w:t>#{bhr}#</w:t>
      </w:r>
      <w:r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>
        <w:rPr>
          <w:rFonts w:ascii="仿宋_GB2312" w:eastAsia="仿宋_GB2312" w:hint="eastAsia"/>
          <w:color w:val="000000"/>
          <w:sz w:val="28"/>
        </w:rPr>
        <w:t>单位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26" w:name="bhr_unit"/>
      <w:bookmarkEnd w:id="26"/>
      <w:r w:rsidR="00C24F92" w:rsidRPr="00C24F92">
        <w:rPr>
          <w:rFonts w:ascii="仿宋_GB2312" w:eastAsia="仿宋_GB2312"/>
          <w:color w:val="000000"/>
          <w:sz w:val="28"/>
          <w:u w:val="single"/>
        </w:rPr>
        <w:t>#{bhrUnitName}#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 w:rsidR="006B5012">
        <w:rPr>
          <w:rFonts w:ascii="仿宋_GB2312" w:eastAsia="仿宋_GB2312" w:hint="eastAsia"/>
          <w:color w:val="000000"/>
          <w:sz w:val="28"/>
        </w:rPr>
        <w:t xml:space="preserve"> </w:t>
      </w:r>
      <w:r>
        <w:rPr>
          <w:rFonts w:ascii="仿宋_GB2312" w:eastAsia="仿宋_GB2312" w:hint="eastAsia"/>
          <w:color w:val="000000"/>
          <w:sz w:val="28"/>
        </w:rPr>
        <w:t>职务</w:t>
      </w:r>
      <w:r>
        <w:rPr>
          <w:rFonts w:ascii="仿宋_GB2312" w:eastAsia="仿宋_GB2312" w:hint="eastAsia"/>
          <w:color w:val="000000"/>
          <w:sz w:val="28"/>
          <w:u w:val="single"/>
        </w:rPr>
        <w:t xml:space="preserve">  </w:t>
      </w:r>
      <w:bookmarkStart w:id="27" w:name="bhr_pos"/>
      <w:bookmarkEnd w:id="27"/>
      <w:r w:rsidR="00C24F92" w:rsidRPr="00C24F92">
        <w:rPr>
          <w:rFonts w:ascii="仿宋_GB2312" w:eastAsia="仿宋_GB2312"/>
          <w:color w:val="000000"/>
          <w:sz w:val="28"/>
          <w:u w:val="single"/>
        </w:rPr>
        <w:t>#{bhrZw}#</w:t>
      </w:r>
      <w:r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>
        <w:rPr>
          <w:rFonts w:ascii="仿宋_GB2312" w:eastAsia="仿宋_GB2312" w:hint="eastAsia"/>
          <w:color w:val="000000"/>
          <w:sz w:val="28"/>
        </w:rPr>
        <w:t xml:space="preserve">             </w:t>
      </w:r>
    </w:p>
    <w:p w:rsidR="00BD6ECB" w:rsidRDefault="00C947FB" w:rsidP="00E655D2">
      <w:pPr>
        <w:spacing w:line="600" w:lineRule="exact"/>
        <w:ind w:left="560" w:hangingChars="200" w:hanging="560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保护措施：</w:t>
      </w:r>
      <w:r w:rsidR="00C26584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28" w:name="bh_function_flag1"/>
      <w:bookmarkEnd w:id="28"/>
      <w:r w:rsidR="00C24F92" w:rsidRPr="00C24F92">
        <w:rPr>
          <w:rFonts w:ascii="仿宋_GB2312" w:eastAsia="仿宋_GB2312"/>
          <w:color w:val="000000"/>
          <w:sz w:val="28"/>
          <w:u w:val="single"/>
        </w:rPr>
        <w:t>#{func1}#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>专人看护现场，防止他人进入/</w:t>
      </w:r>
      <w:bookmarkStart w:id="29" w:name="bh_function_flag2"/>
      <w:bookmarkEnd w:id="29"/>
      <w:r w:rsidR="00C24F92" w:rsidRPr="00C24F92">
        <w:rPr>
          <w:rFonts w:ascii="仿宋_GB2312" w:eastAsia="仿宋_GB2312"/>
          <w:color w:val="000000"/>
          <w:sz w:val="28"/>
          <w:u w:val="single"/>
        </w:rPr>
        <w:t>#{func2}#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>设立警戒带，划定禁行区域</w:t>
      </w:r>
      <w:r w:rsidR="00E655D2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</w:p>
    <w:p w:rsidR="00C947FB" w:rsidRDefault="00BD6ECB" w:rsidP="00E655D2">
      <w:pPr>
        <w:spacing w:line="600" w:lineRule="exact"/>
        <w:ind w:left="560" w:hangingChars="200" w:hanging="560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 xml:space="preserve">          </w:t>
      </w:r>
      <w:r w:rsidR="00C26584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30" w:name="bh_function_flag3"/>
      <w:bookmarkEnd w:id="30"/>
      <w:r w:rsidR="00C24F92" w:rsidRPr="00C24F92">
        <w:rPr>
          <w:rFonts w:ascii="仿宋_GB2312" w:eastAsia="仿宋_GB2312"/>
          <w:color w:val="000000"/>
          <w:sz w:val="28"/>
          <w:u w:val="single"/>
        </w:rPr>
        <w:t>#{func3}#</w:t>
      </w:r>
      <w:r w:rsidR="00C26584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>
        <w:rPr>
          <w:rFonts w:ascii="仿宋_GB2312" w:eastAsia="仿宋_GB2312" w:hint="eastAsia"/>
          <w:color w:val="000000"/>
          <w:sz w:val="28"/>
          <w:u w:val="single"/>
        </w:rPr>
        <w:t>其他措施：</w:t>
      </w:r>
      <w:bookmarkStart w:id="31" w:name="bhr_function"/>
      <w:bookmarkEnd w:id="31"/>
      <w:r w:rsidR="007908C9" w:rsidRPr="007908C9">
        <w:rPr>
          <w:rFonts w:ascii="仿宋_GB2312" w:eastAsia="仿宋_GB2312"/>
          <w:color w:val="000000"/>
          <w:sz w:val="28"/>
          <w:u w:val="single"/>
        </w:rPr>
        <w:t>#{funcOther}#</w:t>
      </w:r>
      <w:r w:rsidR="00C947FB">
        <w:rPr>
          <w:rFonts w:ascii="仿宋_GB2312" w:eastAsia="仿宋_GB2312" w:hint="eastAsia"/>
          <w:color w:val="000000"/>
          <w:sz w:val="28"/>
          <w:u w:val="single"/>
        </w:rPr>
        <w:t xml:space="preserve">  </w:t>
      </w:r>
    </w:p>
    <w:p w:rsidR="00C947FB" w:rsidRDefault="00C947FB" w:rsidP="00E655D2">
      <w:pPr>
        <w:spacing w:line="600" w:lineRule="exact"/>
        <w:ind w:left="560" w:hangingChars="200" w:hanging="560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 w:hint="eastAsia"/>
          <w:color w:val="000000"/>
          <w:sz w:val="28"/>
        </w:rPr>
        <w:t>现场情况：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>/</w:t>
      </w:r>
      <w:bookmarkStart w:id="32" w:name="xc_info_flag1"/>
      <w:bookmarkEnd w:id="32"/>
      <w:r w:rsidR="00C24F92" w:rsidRPr="00C24F92">
        <w:rPr>
          <w:rFonts w:ascii="仿宋_GB2312" w:eastAsia="仿宋_GB2312"/>
          <w:color w:val="000000"/>
          <w:sz w:val="28"/>
          <w:u w:val="single"/>
        </w:rPr>
        <w:t>#{ysxc}#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>原始现场/</w:t>
      </w:r>
      <w:bookmarkStart w:id="33" w:name="xc_info_flag2"/>
      <w:bookmarkEnd w:id="33"/>
      <w:r w:rsidR="00C24F92" w:rsidRPr="00C24F92">
        <w:rPr>
          <w:rFonts w:ascii="仿宋_GB2312" w:eastAsia="仿宋_GB2312"/>
          <w:color w:val="000000"/>
          <w:sz w:val="28"/>
          <w:u w:val="single"/>
        </w:rPr>
        <w:t>#{bdxc}#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>变动现场</w:t>
      </w:r>
      <w:r w:rsidR="006B5012">
        <w:rPr>
          <w:rFonts w:ascii="仿宋_GB2312" w:eastAsia="仿宋_GB2312"/>
          <w:color w:val="000000"/>
          <w:sz w:val="28"/>
          <w:u w:val="single"/>
        </w:rPr>
        <w:t xml:space="preserve"> </w:t>
      </w:r>
      <w:bookmarkStart w:id="34" w:name="xc_info"/>
      <w:bookmarkEnd w:id="34"/>
      <w:r w:rsidR="0090482D">
        <w:rPr>
          <w:rFonts w:ascii="仿宋_GB2312" w:eastAsia="仿宋_GB2312" w:hint="eastAsia"/>
          <w:color w:val="000000"/>
          <w:sz w:val="28"/>
          <w:u w:val="single"/>
        </w:rPr>
        <w:tab/>
      </w:r>
      <w:r>
        <w:rPr>
          <w:rFonts w:ascii="仿宋_GB2312" w:eastAsia="仿宋_GB2312" w:hint="eastAsia"/>
          <w:color w:val="000000"/>
          <w:sz w:val="28"/>
        </w:rPr>
        <w:t xml:space="preserve">  </w:t>
      </w:r>
    </w:p>
    <w:p w:rsidR="00C947FB" w:rsidRDefault="00C947FB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变动原因：</w:t>
      </w:r>
      <w:r w:rsidR="00C26584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35" w:name="bd_reason_flag1"/>
      <w:bookmarkEnd w:id="35"/>
      <w:r w:rsidR="00C24F92" w:rsidRPr="00C24F92">
        <w:rPr>
          <w:rFonts w:ascii="仿宋_GB2312" w:eastAsia="仿宋_GB2312"/>
          <w:color w:val="000000"/>
          <w:sz w:val="28"/>
          <w:u w:val="single"/>
        </w:rPr>
        <w:t>#{yy1}#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 xml:space="preserve">事主进入   </w:t>
      </w:r>
      <w:bookmarkStart w:id="36" w:name="bd_reason_flag2"/>
      <w:bookmarkEnd w:id="36"/>
      <w:r w:rsidR="00C24F92" w:rsidRPr="00C24F92">
        <w:rPr>
          <w:rFonts w:ascii="仿宋_GB2312" w:eastAsia="仿宋_GB2312"/>
          <w:color w:val="000000"/>
          <w:sz w:val="28"/>
          <w:u w:val="single"/>
        </w:rPr>
        <w:t>#{yy2}#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 xml:space="preserve">报案人进入  </w:t>
      </w:r>
      <w:bookmarkStart w:id="37" w:name="bd_reason_flag3"/>
      <w:bookmarkEnd w:id="37"/>
      <w:r w:rsidR="00C24F92" w:rsidRPr="00C24F92">
        <w:rPr>
          <w:rFonts w:ascii="仿宋_GB2312" w:eastAsia="仿宋_GB2312"/>
          <w:color w:val="000000"/>
          <w:sz w:val="28"/>
          <w:u w:val="single"/>
        </w:rPr>
        <w:t>#{yy3}#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>其他:</w:t>
      </w:r>
      <w:r w:rsidR="00B875AB" w:rsidRPr="00B875AB">
        <w:t xml:space="preserve"> </w:t>
      </w:r>
      <w:r w:rsidR="007908C9" w:rsidRPr="007908C9">
        <w:rPr>
          <w:rFonts w:ascii="仿宋_GB2312" w:eastAsia="仿宋_GB2312"/>
          <w:color w:val="000000"/>
          <w:sz w:val="28"/>
          <w:u w:val="single"/>
        </w:rPr>
        <w:t>#{yyOther}#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 w:rsidR="00963149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38" w:name="bd_reason"/>
      <w:bookmarkEnd w:id="38"/>
      <w:r w:rsidR="00963149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</w:p>
    <w:p w:rsidR="00A54699" w:rsidRPr="004F7008" w:rsidRDefault="00C947FB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天气：</w:t>
      </w:r>
      <w:r w:rsidR="006B5012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39" w:name="tq"/>
      <w:bookmarkStart w:id="40" w:name="tq_flag1"/>
      <w:bookmarkEnd w:id="39"/>
      <w:bookmarkEnd w:id="40"/>
      <w:r w:rsidR="00676A1F" w:rsidRPr="00676A1F">
        <w:rPr>
          <w:rFonts w:ascii="仿宋_GB2312" w:eastAsia="仿宋_GB2312"/>
          <w:color w:val="000000"/>
          <w:sz w:val="28"/>
          <w:u w:val="single"/>
        </w:rPr>
        <w:t>#{tq1}#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阴/</w:t>
      </w:r>
      <w:bookmarkStart w:id="41" w:name="tq_flag2"/>
      <w:bookmarkEnd w:id="41"/>
      <w:r w:rsidR="00676A1F" w:rsidRPr="00676A1F">
        <w:rPr>
          <w:rFonts w:ascii="仿宋_GB2312" w:eastAsia="仿宋_GB2312"/>
          <w:color w:val="000000"/>
          <w:sz w:val="28"/>
          <w:u w:val="single"/>
        </w:rPr>
        <w:t>#{tq2}#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晴/</w:t>
      </w:r>
      <w:bookmarkStart w:id="42" w:name="tq_flag3"/>
      <w:bookmarkEnd w:id="42"/>
      <w:r w:rsidR="00676A1F" w:rsidRPr="00676A1F">
        <w:rPr>
          <w:rFonts w:ascii="仿宋_GB2312" w:eastAsia="仿宋_GB2312"/>
          <w:color w:val="000000"/>
          <w:sz w:val="28"/>
          <w:u w:val="single"/>
        </w:rPr>
        <w:t>#{tq3}#</w:t>
      </w:r>
      <w:r w:rsidR="00976F95" w:rsidRPr="00090716">
        <w:rPr>
          <w:rFonts w:ascii="仿宋_GB2312" w:eastAsia="仿宋_GB2312" w:hint="eastAsia"/>
          <w:color w:val="000000"/>
          <w:sz w:val="28"/>
          <w:u w:val="single"/>
        </w:rPr>
        <w:t>雨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/</w:t>
      </w:r>
      <w:bookmarkStart w:id="43" w:name="tq_flag4"/>
      <w:bookmarkEnd w:id="43"/>
      <w:r w:rsidR="00676A1F" w:rsidRPr="00676A1F">
        <w:rPr>
          <w:rFonts w:ascii="仿宋_GB2312" w:eastAsia="仿宋_GB2312"/>
          <w:color w:val="000000"/>
          <w:sz w:val="28"/>
          <w:u w:val="single"/>
        </w:rPr>
        <w:t>#{tq4}#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雪/</w:t>
      </w:r>
      <w:bookmarkStart w:id="44" w:name="tq_flag5"/>
      <w:bookmarkEnd w:id="44"/>
      <w:r w:rsidR="00676A1F" w:rsidRPr="00676A1F">
        <w:rPr>
          <w:rFonts w:ascii="仿宋_GB2312" w:eastAsia="仿宋_GB2312"/>
          <w:color w:val="000000"/>
          <w:sz w:val="28"/>
          <w:u w:val="single"/>
        </w:rPr>
        <w:t>#{tq5}#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雾</w:t>
      </w:r>
      <w:r>
        <w:rPr>
          <w:rFonts w:ascii="仿宋_GB2312" w:eastAsia="仿宋_GB2312" w:hint="eastAsia"/>
          <w:color w:val="000000"/>
          <w:sz w:val="28"/>
        </w:rPr>
        <w:t>，温度:</w:t>
      </w:r>
      <w:r w:rsidR="00676A1F" w:rsidRPr="00676A1F">
        <w:t xml:space="preserve"> </w:t>
      </w:r>
      <w:r w:rsidR="00676A1F" w:rsidRPr="00676A1F">
        <w:rPr>
          <w:rFonts w:ascii="仿宋_GB2312" w:eastAsia="仿宋_GB2312"/>
          <w:color w:val="000000"/>
          <w:sz w:val="28"/>
          <w:u w:val="single"/>
        </w:rPr>
        <w:t>#{wd}#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>
        <w:rPr>
          <w:rFonts w:ascii="仿宋_GB2312" w:eastAsia="仿宋_GB2312" w:hint="eastAsia"/>
          <w:color w:val="000000"/>
          <w:sz w:val="28"/>
        </w:rPr>
        <w:t>，湿度:</w:t>
      </w:r>
      <w:r w:rsidR="006B5012">
        <w:rPr>
          <w:rFonts w:ascii="仿宋_GB2312" w:eastAsia="仿宋_GB2312"/>
          <w:color w:val="000000"/>
          <w:sz w:val="28"/>
          <w:u w:val="single"/>
        </w:rPr>
        <w:t xml:space="preserve"> </w:t>
      </w:r>
      <w:bookmarkStart w:id="45" w:name="sd"/>
      <w:bookmarkEnd w:id="45"/>
      <w:r w:rsidR="00676A1F" w:rsidRPr="00676A1F">
        <w:rPr>
          <w:rFonts w:ascii="仿宋_GB2312" w:eastAsia="仿宋_GB2312"/>
          <w:color w:val="000000"/>
          <w:sz w:val="28"/>
          <w:u w:val="single"/>
        </w:rPr>
        <w:t>#{sd}#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 w:rsidR="00182403">
        <w:rPr>
          <w:rFonts w:ascii="仿宋_GB2312" w:eastAsia="仿宋_GB2312" w:hint="eastAsia"/>
          <w:color w:val="000000"/>
          <w:sz w:val="28"/>
        </w:rPr>
        <w:t xml:space="preserve"> </w:t>
      </w:r>
      <w:r>
        <w:rPr>
          <w:rFonts w:ascii="仿宋_GB2312" w:eastAsia="仿宋_GB2312" w:hint="eastAsia"/>
          <w:color w:val="000000"/>
          <w:sz w:val="28"/>
          <w:szCs w:val="28"/>
        </w:rPr>
        <w:t>，</w:t>
      </w:r>
      <w:r>
        <w:rPr>
          <w:rFonts w:ascii="仿宋_GB2312" w:eastAsia="仿宋_GB2312" w:hint="eastAsia"/>
          <w:color w:val="000000"/>
          <w:sz w:val="28"/>
        </w:rPr>
        <w:t>风向:</w:t>
      </w:r>
      <w:r w:rsidR="006B5012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46" w:name="fx"/>
      <w:bookmarkEnd w:id="46"/>
      <w:r w:rsidR="001D3DB9" w:rsidRPr="001D3DB9">
        <w:rPr>
          <w:rFonts w:ascii="仿宋_GB2312" w:eastAsia="仿宋_GB2312"/>
          <w:color w:val="000000"/>
          <w:sz w:val="28"/>
          <w:u w:val="single"/>
        </w:rPr>
        <w:t>#{fx}#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</w:p>
    <w:p w:rsidR="00F12A0E" w:rsidRDefault="00C947FB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现场勘验利用的光线：</w:t>
      </w:r>
      <w:r w:rsidR="006B5012">
        <w:rPr>
          <w:rFonts w:ascii="仿宋_GB2312" w:eastAsia="仿宋_GB2312" w:hint="eastAsia"/>
          <w:color w:val="000000"/>
          <w:sz w:val="28"/>
        </w:rPr>
        <w:t xml:space="preserve"> </w:t>
      </w:r>
      <w:r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47" w:name="light"/>
      <w:bookmarkStart w:id="48" w:name="light_flag1"/>
      <w:bookmarkEnd w:id="47"/>
      <w:bookmarkEnd w:id="48"/>
      <w:r w:rsidR="00676A1F" w:rsidRPr="00676A1F">
        <w:rPr>
          <w:rFonts w:ascii="仿宋_GB2312" w:eastAsia="仿宋_GB2312"/>
          <w:color w:val="000000"/>
          <w:sz w:val="28"/>
          <w:u w:val="single"/>
        </w:rPr>
        <w:t>#{gx1}#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自然光/</w:t>
      </w:r>
      <w:bookmarkStart w:id="49" w:name="light_flag2"/>
      <w:bookmarkEnd w:id="49"/>
      <w:r w:rsidR="00676A1F" w:rsidRPr="00676A1F">
        <w:rPr>
          <w:rFonts w:ascii="仿宋_GB2312" w:eastAsia="仿宋_GB2312"/>
          <w:color w:val="000000"/>
          <w:sz w:val="28"/>
          <w:u w:val="single"/>
        </w:rPr>
        <w:t>#{gx2}#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灯光/</w:t>
      </w:r>
      <w:bookmarkStart w:id="50" w:name="light_flag3"/>
      <w:bookmarkEnd w:id="50"/>
      <w:r w:rsidR="00676A1F" w:rsidRPr="00676A1F">
        <w:rPr>
          <w:rFonts w:ascii="仿宋_GB2312" w:eastAsia="仿宋_GB2312"/>
          <w:color w:val="000000"/>
          <w:sz w:val="28"/>
          <w:u w:val="single"/>
        </w:rPr>
        <w:t>#{gx3}#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特种光</w:t>
      </w:r>
    </w:p>
    <w:p w:rsidR="00441EF5" w:rsidRPr="004F7008" w:rsidRDefault="00441EF5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</w:p>
    <w:p w:rsidR="00C947FB" w:rsidRDefault="009D24FD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/>
          <w:color w:val="000000"/>
          <w:sz w:val="28"/>
        </w:rPr>
        <w:br w:type="page"/>
      </w:r>
      <w:r w:rsidR="00C947FB">
        <w:rPr>
          <w:rFonts w:ascii="仿宋_GB2312" w:eastAsia="仿宋_GB2312" w:hint="eastAsia"/>
          <w:color w:val="000000"/>
          <w:sz w:val="28"/>
        </w:rPr>
        <w:lastRenderedPageBreak/>
        <w:t>现场勘验指挥人：姓名</w:t>
      </w:r>
      <w:r w:rsidR="00187913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51" w:name="zhr"/>
      <w:bookmarkEnd w:id="51"/>
      <w:r w:rsidR="00676A1F" w:rsidRPr="00676A1F">
        <w:rPr>
          <w:rFonts w:ascii="仿宋_GB2312" w:eastAsia="仿宋_GB2312"/>
          <w:color w:val="000000"/>
          <w:sz w:val="28"/>
          <w:u w:val="single"/>
        </w:rPr>
        <w:t>#{zhr}#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 w:rsidR="00C947FB">
        <w:rPr>
          <w:rFonts w:ascii="仿宋_GB2312" w:eastAsia="仿宋_GB2312" w:hint="eastAsia"/>
          <w:color w:val="000000"/>
          <w:sz w:val="28"/>
        </w:rPr>
        <w:t>单位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52" w:name="zhr_unit"/>
      <w:bookmarkEnd w:id="52"/>
      <w:r w:rsidR="00676A1F" w:rsidRPr="00676A1F">
        <w:rPr>
          <w:rFonts w:ascii="仿宋_GB2312" w:eastAsia="仿宋_GB2312"/>
          <w:color w:val="000000"/>
          <w:sz w:val="28"/>
          <w:u w:val="single"/>
        </w:rPr>
        <w:t>#{zhrUnitName}#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 w:rsidR="00187913">
        <w:rPr>
          <w:rFonts w:ascii="仿宋_GB2312" w:eastAsia="仿宋_GB2312" w:hint="eastAsia"/>
          <w:color w:val="000000"/>
          <w:sz w:val="28"/>
        </w:rPr>
        <w:t xml:space="preserve"> </w:t>
      </w:r>
      <w:r w:rsidR="00C947FB">
        <w:rPr>
          <w:rFonts w:ascii="仿宋_GB2312" w:eastAsia="仿宋_GB2312" w:hint="eastAsia"/>
          <w:color w:val="000000"/>
          <w:sz w:val="28"/>
        </w:rPr>
        <w:t>职务</w:t>
      </w:r>
      <w:r w:rsidR="00187913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53" w:name="zhr_pos"/>
      <w:bookmarkEnd w:id="53"/>
      <w:r w:rsidR="00676A1F" w:rsidRPr="00676A1F">
        <w:rPr>
          <w:rFonts w:ascii="仿宋_GB2312" w:eastAsia="仿宋_GB2312"/>
          <w:color w:val="000000"/>
          <w:sz w:val="28"/>
          <w:u w:val="single"/>
        </w:rPr>
        <w:t>#{zhrZw}#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</w:p>
    <w:p w:rsidR="00D728DE" w:rsidRPr="009061FF" w:rsidRDefault="00C947FB" w:rsidP="00DD655D">
      <w:pPr>
        <w:tabs>
          <w:tab w:val="left" w:leader="underscore" w:pos="9660"/>
        </w:tabs>
        <w:wordWrap w:val="0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现场勘验情况</w:t>
      </w:r>
      <w:r w:rsidR="00EF56BF">
        <w:rPr>
          <w:rFonts w:ascii="仿宋_GB2312" w:eastAsia="仿宋_GB2312" w:hint="eastAsia"/>
          <w:color w:val="000000"/>
          <w:sz w:val="28"/>
        </w:rPr>
        <w:t>：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54" w:name="xc_disp"/>
      <w:bookmarkEnd w:id="54"/>
      <w:r w:rsidR="007908C9" w:rsidRPr="007908C9">
        <w:rPr>
          <w:rFonts w:ascii="仿宋_GB2312" w:eastAsia="仿宋_GB2312"/>
          <w:color w:val="000000"/>
          <w:sz w:val="28"/>
          <w:u w:val="single"/>
        </w:rPr>
        <w:t>#{xcms}#</w:t>
      </w:r>
      <w:r w:rsidR="00D728DE">
        <w:rPr>
          <w:rFonts w:ascii="仿宋_GB2312" w:eastAsia="仿宋_GB2312" w:hint="eastAsia"/>
          <w:color w:val="000000"/>
          <w:sz w:val="28"/>
          <w:u w:val="single"/>
        </w:rPr>
        <w:tab/>
      </w:r>
    </w:p>
    <w:p w:rsidR="00913964" w:rsidRPr="009D24FD" w:rsidRDefault="00187913" w:rsidP="009F027A">
      <w:pPr>
        <w:ind w:right="673"/>
        <w:jc w:val="right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br w:type="page"/>
      </w:r>
    </w:p>
    <w:p w:rsidR="00C947FB" w:rsidRDefault="00C947FB" w:rsidP="00CD532D">
      <w:pPr>
        <w:spacing w:line="60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lastRenderedPageBreak/>
        <w:t>现场勘验制图</w:t>
      </w:r>
      <w:r w:rsidR="001E5077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bookmarkStart w:id="55" w:name="zt_num"/>
      <w:bookmarkEnd w:id="55"/>
      <w:r w:rsidR="00E13625" w:rsidRPr="00E13625">
        <w:rPr>
          <w:rFonts w:ascii="仿宋_GB2312" w:eastAsia="仿宋_GB2312" w:hAnsi="宋体"/>
          <w:color w:val="000000"/>
          <w:sz w:val="28"/>
          <w:szCs w:val="28"/>
          <w:u w:val="single"/>
        </w:rPr>
        <w:t>#{ztNum}#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张；照相</w:t>
      </w:r>
      <w:r w:rsidR="00653129" w:rsidRPr="001E5077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bookmarkStart w:id="56" w:name="photo_num"/>
      <w:bookmarkEnd w:id="56"/>
      <w:r w:rsidR="00E13625" w:rsidRPr="00E13625">
        <w:rPr>
          <w:rFonts w:ascii="仿宋_GB2312" w:eastAsia="仿宋_GB2312" w:hAnsi="宋体"/>
          <w:color w:val="000000"/>
          <w:sz w:val="28"/>
          <w:szCs w:val="28"/>
          <w:u w:val="single"/>
        </w:rPr>
        <w:t>#{picNum}#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DF1069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张；录像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 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分钟；录音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 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分钟。</w:t>
      </w:r>
    </w:p>
    <w:p w:rsidR="00C947FB" w:rsidRDefault="00C947F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现场勘验记录人员：</w:t>
      </w:r>
    </w:p>
    <w:p w:rsidR="00C947FB" w:rsidRDefault="00C947F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笔录人：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</w:t>
      </w:r>
      <w:bookmarkStart w:id="57" w:name="blr"/>
      <w:bookmarkEnd w:id="57"/>
      <w:r w:rsidR="007908C9" w:rsidRPr="007908C9">
        <w:rPr>
          <w:rFonts w:ascii="仿宋_GB2312" w:eastAsia="仿宋_GB2312" w:hAnsi="宋体"/>
          <w:color w:val="000000"/>
          <w:sz w:val="28"/>
          <w:szCs w:val="28"/>
          <w:u w:val="single"/>
        </w:rPr>
        <w:t>#{blr}#</w:t>
      </w:r>
      <w:r w:rsidR="00B560CC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</w:p>
    <w:p w:rsidR="00C947FB" w:rsidRDefault="00C947F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制图人：</w:t>
      </w:r>
      <w:r w:rsidRPr="005342A8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</w:t>
      </w:r>
      <w:bookmarkStart w:id="58" w:name="ztr"/>
      <w:bookmarkEnd w:id="58"/>
      <w:r w:rsidR="007908C9" w:rsidRPr="007908C9">
        <w:rPr>
          <w:rFonts w:ascii="仿宋_GB2312" w:eastAsia="仿宋_GB2312" w:hAnsi="宋体"/>
          <w:color w:val="000000"/>
          <w:sz w:val="28"/>
          <w:szCs w:val="28"/>
          <w:u w:val="single"/>
        </w:rPr>
        <w:t>#{ztr}#</w:t>
      </w:r>
      <w:r w:rsidR="00B560CC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</w:p>
    <w:p w:rsidR="00C947FB" w:rsidRDefault="00C947F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照相人：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</w:t>
      </w:r>
      <w:bookmarkStart w:id="59" w:name="zxr"/>
      <w:bookmarkEnd w:id="59"/>
      <w:r w:rsidR="007908C9" w:rsidRPr="007908C9">
        <w:rPr>
          <w:rFonts w:ascii="仿宋_GB2312" w:eastAsia="仿宋_GB2312" w:hAnsi="宋体"/>
          <w:color w:val="000000"/>
          <w:sz w:val="28"/>
          <w:szCs w:val="28"/>
          <w:u w:val="single"/>
        </w:rPr>
        <w:t>#{zxr}#</w:t>
      </w:r>
      <w:r w:rsidR="00B560CC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</w:p>
    <w:p w:rsidR="00C947FB" w:rsidRDefault="00C947F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录像人：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</w:t>
      </w:r>
      <w:bookmarkStart w:id="60" w:name="lxr"/>
      <w:bookmarkEnd w:id="60"/>
      <w:r w:rsidR="007908C9" w:rsidRPr="007908C9">
        <w:rPr>
          <w:rFonts w:ascii="仿宋_GB2312" w:eastAsia="仿宋_GB2312" w:hAnsi="宋体"/>
          <w:color w:val="000000"/>
          <w:sz w:val="28"/>
          <w:szCs w:val="28"/>
          <w:u w:val="single"/>
        </w:rPr>
        <w:t>#{lxr}#</w:t>
      </w:r>
      <w:r w:rsidR="00B560CC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</w:p>
    <w:p w:rsidR="00C947FB" w:rsidRDefault="00C947F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录音人：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</w:t>
      </w:r>
      <w:bookmarkStart w:id="61" w:name="lyr"/>
      <w:bookmarkEnd w:id="61"/>
      <w:r w:rsidR="007908C9" w:rsidRPr="007908C9">
        <w:rPr>
          <w:rFonts w:ascii="仿宋_GB2312" w:eastAsia="仿宋_GB2312" w:hAnsi="宋体"/>
          <w:color w:val="000000"/>
          <w:sz w:val="28"/>
          <w:szCs w:val="28"/>
          <w:u w:val="single"/>
        </w:rPr>
        <w:t>#{lyr}#</w:t>
      </w:r>
      <w:r w:rsidR="00B560CC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</w:p>
    <w:p w:rsidR="00D2741B" w:rsidRDefault="00D2741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</w:p>
    <w:p w:rsidR="00D2741B" w:rsidRDefault="00D2741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</w:p>
    <w:p w:rsidR="00C947FB" w:rsidRDefault="00C947F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现场勘验人员：</w:t>
      </w:r>
    </w:p>
    <w:p w:rsidR="00C947FB" w:rsidRDefault="00C947FB" w:rsidP="0075198C">
      <w:pPr>
        <w:tabs>
          <w:tab w:val="left" w:pos="7380"/>
        </w:tabs>
        <w:spacing w:line="580" w:lineRule="exact"/>
        <w:ind w:left="157" w:hangingChars="56" w:hanging="157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     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            </w:t>
      </w:r>
      <w:r w:rsidR="00082E7B" w:rsidRPr="00082E7B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</w:t>
      </w:r>
      <w:r w:rsidR="00082E7B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</w:t>
      </w:r>
    </w:p>
    <w:p w:rsidR="00643A77" w:rsidRDefault="004149E9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     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            </w:t>
      </w:r>
      <w:r w:rsidRPr="00082E7B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</w:t>
      </w:r>
    </w:p>
    <w:p w:rsidR="00913964" w:rsidRDefault="00913964" w:rsidP="00913964">
      <w:pPr>
        <w:tabs>
          <w:tab w:val="left" w:pos="7380"/>
        </w:tabs>
        <w:spacing w:line="580" w:lineRule="exact"/>
        <w:ind w:left="157" w:hangingChars="56" w:hanging="157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     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　  　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</w:t>
      </w:r>
    </w:p>
    <w:p w:rsidR="00913964" w:rsidRDefault="00913964" w:rsidP="00913964">
      <w:pPr>
        <w:tabs>
          <w:tab w:val="left" w:pos="7380"/>
        </w:tabs>
        <w:spacing w:line="580" w:lineRule="exact"/>
        <w:ind w:left="157" w:hangingChars="56" w:hanging="157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     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  　　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</w:t>
      </w:r>
    </w:p>
    <w:p w:rsidR="00913964" w:rsidRDefault="00913964" w:rsidP="00913964">
      <w:pPr>
        <w:tabs>
          <w:tab w:val="left" w:pos="7380"/>
        </w:tabs>
        <w:spacing w:line="580" w:lineRule="exact"/>
        <w:ind w:left="157" w:hangingChars="56" w:hanging="157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     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  　　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</w:t>
      </w:r>
    </w:p>
    <w:p w:rsidR="00913964" w:rsidRDefault="00913964" w:rsidP="00913964">
      <w:pPr>
        <w:tabs>
          <w:tab w:val="left" w:pos="7380"/>
        </w:tabs>
        <w:spacing w:line="580" w:lineRule="exact"/>
        <w:ind w:left="157" w:hangingChars="56" w:hanging="157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     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  　　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</w:t>
      </w:r>
    </w:p>
    <w:p w:rsidR="00913964" w:rsidRDefault="00913964" w:rsidP="00913964">
      <w:pPr>
        <w:tabs>
          <w:tab w:val="left" w:pos="7380"/>
        </w:tabs>
        <w:spacing w:line="580" w:lineRule="exact"/>
        <w:ind w:left="157" w:hangingChars="56" w:hanging="157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     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  　　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</w:t>
      </w:r>
    </w:p>
    <w:p w:rsidR="00913964" w:rsidRDefault="00913964" w:rsidP="00913964">
      <w:pPr>
        <w:tabs>
          <w:tab w:val="left" w:pos="7380"/>
        </w:tabs>
        <w:spacing w:line="580" w:lineRule="exact"/>
        <w:ind w:left="157" w:hangingChars="56" w:hanging="157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     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  　　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</w:t>
      </w:r>
    </w:p>
    <w:p w:rsidR="00C947FB" w:rsidRDefault="00C947F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现场勘验见证人：</w:t>
      </w:r>
    </w:p>
    <w:p w:rsidR="00C947FB" w:rsidRDefault="00C947FB" w:rsidP="002C0422">
      <w:pPr>
        <w:tabs>
          <w:tab w:val="left" w:pos="7380"/>
        </w:tabs>
        <w:spacing w:line="580" w:lineRule="exact"/>
        <w:ind w:left="5600" w:hangingChars="2000" w:hanging="5600"/>
        <w:rPr>
          <w:rFonts w:ascii="宋体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</w:t>
      </w:r>
      <w:r w:rsidR="009F027A" w:rsidRPr="009F027A">
        <w:rPr>
          <w:rFonts w:ascii="仿宋_GB2312" w:eastAsia="仿宋_GB2312" w:hAnsi="宋体" w:cs="仿宋_GB2312"/>
          <w:color w:val="000000"/>
          <w:sz w:val="28"/>
          <w:szCs w:val="28"/>
          <w:u w:val="single"/>
        </w:rPr>
        <w:t>#{jzrqm1}#</w:t>
      </w:r>
      <w:r w:rsidR="00F732B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性别</w:t>
      </w:r>
      <w:r w:rsidR="002C0422" w:rsidRPr="007748C6">
        <w:rPr>
          <w:rFonts w:ascii="仿宋_GB2312" w:eastAsia="仿宋_GB2312" w:hAnsi="宋体"/>
          <w:color w:val="000000"/>
          <w:sz w:val="28"/>
          <w:szCs w:val="28"/>
          <w:u w:val="single"/>
        </w:rPr>
        <w:t xml:space="preserve"> </w:t>
      </w:r>
      <w:r w:rsidR="007748C6" w:rsidRPr="007748C6">
        <w:rPr>
          <w:rFonts w:ascii="仿宋_GB2312" w:eastAsia="仿宋_GB2312" w:hAnsi="宋体"/>
          <w:color w:val="000000"/>
          <w:sz w:val="28"/>
          <w:szCs w:val="28"/>
          <w:u w:val="single"/>
        </w:rPr>
        <w:t>#{jzrSex}#</w:t>
      </w:r>
      <w:r w:rsidR="002C042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出生日期</w:t>
      </w:r>
      <w:r w:rsidR="002C0422" w:rsidRPr="007748C6">
        <w:rPr>
          <w:rFonts w:ascii="仿宋_GB2312" w:eastAsia="仿宋_GB2312" w:hAnsi="宋体"/>
          <w:color w:val="000000"/>
          <w:sz w:val="28"/>
          <w:szCs w:val="28"/>
          <w:u w:val="single"/>
        </w:rPr>
        <w:t xml:space="preserve"> </w:t>
      </w:r>
      <w:r w:rsidR="007748C6" w:rsidRPr="007748C6">
        <w:rPr>
          <w:rFonts w:ascii="仿宋_GB2312" w:eastAsia="仿宋_GB2312" w:hAnsi="宋体"/>
          <w:color w:val="000000"/>
          <w:sz w:val="28"/>
          <w:szCs w:val="28"/>
          <w:u w:val="single"/>
        </w:rPr>
        <w:t>#{jzrBirth}#</w:t>
      </w:r>
      <w:r w:rsidR="002C042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，住址</w:t>
      </w:r>
      <w:r w:rsidR="002C0422" w:rsidRPr="007748C6">
        <w:rPr>
          <w:rFonts w:ascii="仿宋_GB2312" w:eastAsia="仿宋_GB2312" w:hAnsi="宋体"/>
          <w:color w:val="000000"/>
          <w:sz w:val="28"/>
          <w:szCs w:val="28"/>
          <w:u w:val="single"/>
        </w:rPr>
        <w:t xml:space="preserve"> </w:t>
      </w:r>
      <w:r w:rsidR="002C042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7748C6" w:rsidRPr="007748C6">
        <w:rPr>
          <w:rFonts w:ascii="仿宋_GB2312" w:eastAsia="仿宋_GB2312" w:hAnsi="宋体"/>
          <w:color w:val="000000"/>
          <w:sz w:val="28"/>
          <w:szCs w:val="28"/>
          <w:u w:val="single"/>
        </w:rPr>
        <w:t>#{jzrAddress}#</w:t>
      </w:r>
      <w:r w:rsidR="002C0422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</w:p>
    <w:p w:rsidR="00C933E0" w:rsidRPr="00913964" w:rsidRDefault="009F0E0D" w:rsidP="00913964">
      <w:pPr>
        <w:spacing w:line="580" w:lineRule="exact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备注：</w:t>
      </w:r>
      <w:r w:rsidRPr="009F0E0D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                                                  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Pr="009F0E0D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</w:p>
    <w:p w:rsidR="00C933E0" w:rsidRDefault="00C933E0" w:rsidP="0075198C">
      <w:pPr>
        <w:spacing w:line="580" w:lineRule="exact"/>
        <w:ind w:firstLineChars="2300" w:firstLine="6440"/>
        <w:rPr>
          <w:rFonts w:ascii="仿宋_GB2312" w:eastAsia="仿宋_GB2312" w:hAnsi="宋体" w:cs="仿宋_GB2312"/>
          <w:color w:val="000000"/>
          <w:sz w:val="28"/>
          <w:szCs w:val="28"/>
        </w:rPr>
      </w:pPr>
    </w:p>
    <w:p w:rsidR="00C947FB" w:rsidRDefault="005342A8" w:rsidP="0080473D">
      <w:pPr>
        <w:spacing w:line="580" w:lineRule="exact"/>
        <w:ind w:right="1120"/>
        <w:jc w:val="righ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二Ｏ</w:t>
      </w:r>
      <w:r w:rsidRPr="005342A8">
        <w:rPr>
          <w:rFonts w:ascii="仿宋_GB2312" w:eastAsia="仿宋_GB2312" w:hAnsi="宋体" w:cs="仿宋_GB2312" w:hint="eastAsia"/>
          <w:color w:val="000000"/>
          <w:sz w:val="28"/>
          <w:szCs w:val="28"/>
        </w:rPr>
        <w:t>一</w:t>
      </w:r>
      <w:r w:rsidR="00913964">
        <w:rPr>
          <w:rFonts w:ascii="仿宋_GB2312" w:eastAsia="仿宋_GB2312" w:hAnsi="宋体" w:cs="仿宋_GB2312" w:hint="eastAsia"/>
          <w:color w:val="000000"/>
          <w:sz w:val="28"/>
          <w:szCs w:val="28"/>
          <w:u w:val="single"/>
        </w:rPr>
        <w:t xml:space="preserve"> </w:t>
      </w:r>
      <w:bookmarkStart w:id="62" w:name="bg_date1_year"/>
      <w:bookmarkEnd w:id="62"/>
      <w:r w:rsidR="008269F0" w:rsidRPr="008269F0">
        <w:rPr>
          <w:rFonts w:ascii="仿宋_GB2312" w:eastAsia="仿宋_GB2312" w:hAnsi="宋体" w:cs="仿宋_GB2312"/>
          <w:color w:val="000000"/>
          <w:sz w:val="28"/>
          <w:szCs w:val="28"/>
          <w:u w:val="single"/>
        </w:rPr>
        <w:t>#{year}#</w:t>
      </w:r>
      <w:r w:rsidR="00913964">
        <w:rPr>
          <w:rFonts w:ascii="仿宋_GB2312" w:eastAsia="仿宋_GB2312" w:hAnsi="宋体" w:cs="仿宋_GB2312" w:hint="eastAsia"/>
          <w:color w:val="000000"/>
          <w:sz w:val="28"/>
          <w:szCs w:val="28"/>
          <w:u w:val="single"/>
        </w:rPr>
        <w:t xml:space="preserve"> </w:t>
      </w:r>
      <w:r w:rsidR="00C947FB">
        <w:rPr>
          <w:rFonts w:ascii="仿宋_GB2312" w:eastAsia="仿宋_GB2312" w:hAnsi="宋体" w:cs="仿宋_GB2312" w:hint="eastAsia"/>
          <w:color w:val="000000"/>
          <w:sz w:val="28"/>
          <w:szCs w:val="28"/>
        </w:rPr>
        <w:t>年</w:t>
      </w:r>
      <w:r w:rsidR="00913964">
        <w:rPr>
          <w:rFonts w:ascii="仿宋_GB2312" w:eastAsia="仿宋_GB2312" w:hAnsi="宋体" w:cs="仿宋_GB2312" w:hint="eastAsia"/>
          <w:color w:val="000000"/>
          <w:sz w:val="28"/>
          <w:szCs w:val="28"/>
          <w:u w:val="single"/>
        </w:rPr>
        <w:t xml:space="preserve"> </w:t>
      </w:r>
      <w:bookmarkStart w:id="63" w:name="bg_date1_month"/>
      <w:bookmarkEnd w:id="63"/>
      <w:r w:rsidR="008269F0" w:rsidRPr="008269F0">
        <w:rPr>
          <w:rFonts w:ascii="仿宋_GB2312" w:eastAsia="仿宋_GB2312" w:hAnsi="宋体" w:cs="仿宋_GB2312"/>
          <w:color w:val="000000"/>
          <w:sz w:val="28"/>
          <w:szCs w:val="28"/>
          <w:u w:val="single"/>
        </w:rPr>
        <w:t>#{month}#</w:t>
      </w:r>
      <w:r w:rsidR="00913964">
        <w:rPr>
          <w:rFonts w:ascii="仿宋_GB2312" w:eastAsia="仿宋_GB2312" w:hAnsi="宋体" w:cs="仿宋_GB2312" w:hint="eastAsia"/>
          <w:color w:val="000000"/>
          <w:sz w:val="28"/>
          <w:szCs w:val="28"/>
          <w:u w:val="single"/>
        </w:rPr>
        <w:t xml:space="preserve"> </w:t>
      </w:r>
      <w:r w:rsidR="00C947FB">
        <w:rPr>
          <w:rFonts w:ascii="仿宋_GB2312" w:eastAsia="仿宋_GB2312" w:hAnsi="宋体" w:cs="仿宋_GB2312" w:hint="eastAsia"/>
          <w:color w:val="000000"/>
          <w:sz w:val="28"/>
          <w:szCs w:val="28"/>
        </w:rPr>
        <w:t>月</w:t>
      </w:r>
      <w:r w:rsidR="00913964">
        <w:rPr>
          <w:rFonts w:ascii="仿宋_GB2312" w:eastAsia="仿宋_GB2312" w:hAnsi="宋体" w:cs="仿宋_GB2312" w:hint="eastAsia"/>
          <w:color w:val="000000"/>
          <w:sz w:val="28"/>
          <w:szCs w:val="28"/>
          <w:u w:val="single"/>
        </w:rPr>
        <w:t xml:space="preserve"> </w:t>
      </w:r>
      <w:bookmarkStart w:id="64" w:name="bg_date1_day"/>
      <w:bookmarkEnd w:id="64"/>
      <w:r w:rsidR="008269F0" w:rsidRPr="008269F0">
        <w:rPr>
          <w:rFonts w:ascii="仿宋_GB2312" w:eastAsia="仿宋_GB2312" w:hAnsi="宋体" w:cs="仿宋_GB2312"/>
          <w:color w:val="000000"/>
          <w:sz w:val="28"/>
          <w:szCs w:val="28"/>
          <w:u w:val="single"/>
        </w:rPr>
        <w:t>#{day}#</w:t>
      </w:r>
      <w:r w:rsidR="00913964">
        <w:rPr>
          <w:rFonts w:ascii="仿宋_GB2312" w:eastAsia="仿宋_GB2312" w:hAnsi="宋体" w:cs="仿宋_GB2312" w:hint="eastAsia"/>
          <w:color w:val="000000"/>
          <w:sz w:val="28"/>
          <w:szCs w:val="28"/>
          <w:u w:val="single"/>
        </w:rPr>
        <w:t xml:space="preserve"> </w:t>
      </w:r>
      <w:r w:rsidR="00C947FB">
        <w:rPr>
          <w:rFonts w:ascii="仿宋_GB2312" w:eastAsia="仿宋_GB2312" w:hAnsi="宋体" w:hint="eastAsia"/>
          <w:color w:val="000000"/>
          <w:sz w:val="28"/>
          <w:szCs w:val="28"/>
        </w:rPr>
        <w:t>日</w:t>
      </w:r>
    </w:p>
    <w:p w:rsidR="00A636D9" w:rsidRDefault="00A636D9" w:rsidP="00913964">
      <w:pPr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</w:p>
    <w:p w:rsidR="00601C2D" w:rsidRPr="00B11967" w:rsidRDefault="00601C2D" w:rsidP="00601C2D">
      <w:pPr>
        <w:tabs>
          <w:tab w:val="left" w:pos="7380"/>
        </w:tabs>
        <w:spacing w:line="920" w:lineRule="exact"/>
        <w:jc w:val="center"/>
        <w:rPr>
          <w:rFonts w:ascii="方正小标宋简体" w:eastAsia="方正小标宋简体" w:hAnsi="宋体"/>
          <w:color w:val="000000"/>
          <w:spacing w:val="20"/>
          <w:sz w:val="24"/>
        </w:rPr>
      </w:pPr>
      <w:r w:rsidRPr="00B11967">
        <w:rPr>
          <w:rFonts w:ascii="方正小标宋简体" w:eastAsia="方正小标宋简体" w:hAnsi="宋体" w:hint="eastAsia"/>
          <w:color w:val="000000"/>
          <w:spacing w:val="20"/>
          <w:sz w:val="44"/>
        </w:rPr>
        <w:t>提取痕迹、物证登记表</w:t>
      </w:r>
    </w:p>
    <w:p w:rsidR="00601C2D" w:rsidRPr="00807D4E" w:rsidRDefault="00601C2D" w:rsidP="00601C2D">
      <w:pPr>
        <w:tabs>
          <w:tab w:val="left" w:pos="7380"/>
        </w:tabs>
        <w:spacing w:line="300" w:lineRule="exact"/>
        <w:rPr>
          <w:rFonts w:ascii="宋体" w:hAnsi="宋体"/>
          <w:color w:val="000000"/>
          <w:sz w:val="44"/>
          <w:u w:val="single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260"/>
        <w:gridCol w:w="1706"/>
        <w:gridCol w:w="850"/>
        <w:gridCol w:w="1560"/>
        <w:gridCol w:w="1559"/>
        <w:gridCol w:w="1134"/>
        <w:gridCol w:w="992"/>
      </w:tblGrid>
      <w:tr w:rsidR="00601C2D" w:rsidRPr="00807D4E">
        <w:tc>
          <w:tcPr>
            <w:tcW w:w="828" w:type="dxa"/>
            <w:shd w:val="clear" w:color="auto" w:fill="auto"/>
            <w:vAlign w:val="center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基本特征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数量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提取部位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提取方法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提取人</w:t>
            </w:r>
          </w:p>
        </w:tc>
        <w:tc>
          <w:tcPr>
            <w:tcW w:w="992" w:type="dxa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备注</w:t>
            </w: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B875AB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104140</wp:posOffset>
                      </wp:positionV>
                      <wp:extent cx="6065520" cy="5445125"/>
                      <wp:effectExtent l="9525" t="10160" r="11430" b="12065"/>
                      <wp:wrapNone/>
                      <wp:docPr id="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065520" cy="54451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8.2pt" to="483pt,4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"/>
                  </w:pict>
                </mc:Fallback>
              </mc:AlternateContent>
            </w: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565F7C">
        <w:trPr>
          <w:trHeight w:val="2192"/>
        </w:trPr>
        <w:tc>
          <w:tcPr>
            <w:tcW w:w="9889" w:type="dxa"/>
            <w:gridSpan w:val="8"/>
            <w:shd w:val="clear" w:color="auto" w:fill="auto"/>
          </w:tcPr>
          <w:p w:rsidR="00601C2D" w:rsidRPr="00B11967" w:rsidRDefault="00601C2D" w:rsidP="003313BC">
            <w:pPr>
              <w:spacing w:line="360" w:lineRule="auto"/>
              <w:rPr>
                <w:rFonts w:ascii="仿宋_GB2312" w:eastAsia="仿宋_GB2312" w:hAnsi="宋体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sz w:val="28"/>
                <w:szCs w:val="28"/>
              </w:rPr>
              <w:t xml:space="preserve">　 </w:t>
            </w:r>
          </w:p>
          <w:p w:rsidR="00601C2D" w:rsidRPr="00B11967" w:rsidRDefault="00601C2D" w:rsidP="003313BC">
            <w:pPr>
              <w:spacing w:line="360" w:lineRule="auto"/>
              <w:rPr>
                <w:rFonts w:ascii="仿宋_GB2312" w:eastAsia="仿宋_GB2312" w:hAnsi="宋体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sz w:val="28"/>
                <w:szCs w:val="28"/>
              </w:rPr>
              <w:t xml:space="preserve"> 见 证 人：  </w:t>
            </w:r>
            <w:r w:rsidR="009F027A" w:rsidRPr="009F027A">
              <w:rPr>
                <w:rFonts w:ascii="仿宋_GB2312" w:eastAsia="仿宋_GB2312" w:hAnsi="宋体"/>
                <w:sz w:val="28"/>
                <w:szCs w:val="28"/>
              </w:rPr>
              <w:t>#{jzrqm2}#</w:t>
            </w:r>
            <w:r w:rsidRPr="00B11967">
              <w:rPr>
                <w:rFonts w:ascii="仿宋_GB2312" w:eastAsia="仿宋_GB2312" w:hAnsi="宋体" w:hint="eastAsia"/>
                <w:sz w:val="28"/>
                <w:szCs w:val="28"/>
              </w:rPr>
              <w:t xml:space="preserve">                      办案单位（盖章） </w:t>
            </w:r>
          </w:p>
          <w:p w:rsidR="00601C2D" w:rsidRPr="00B11967" w:rsidRDefault="00601C2D" w:rsidP="003313BC">
            <w:pPr>
              <w:spacing w:line="360" w:lineRule="auto"/>
              <w:rPr>
                <w:rFonts w:ascii="仿宋_GB2312" w:eastAsia="仿宋_GB2312" w:hAnsi="宋体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 w:rsidR="00302A4B">
              <w:rPr>
                <w:rFonts w:ascii="仿宋_GB2312" w:eastAsia="仿宋_GB2312" w:hAnsi="宋体" w:hint="eastAsia"/>
                <w:sz w:val="28"/>
                <w:szCs w:val="28"/>
              </w:rPr>
              <w:t>持 有 人：</w:t>
            </w:r>
            <w:r w:rsidRPr="00B11967">
              <w:rPr>
                <w:rFonts w:ascii="仿宋_GB2312" w:eastAsia="仿宋_GB2312" w:hAnsi="宋体" w:hint="eastAsia"/>
                <w:sz w:val="28"/>
                <w:szCs w:val="28"/>
              </w:rPr>
              <w:t xml:space="preserve">                                  提取人：</w:t>
            </w:r>
            <w:r w:rsidRPr="00B11967">
              <w:rPr>
                <w:rFonts w:ascii="仿宋_GB2312" w:eastAsia="仿宋_GB2312" w:hAnsi="宋体" w:hint="eastAsia"/>
                <w:vanish/>
                <w:sz w:val="28"/>
                <w:szCs w:val="28"/>
              </w:rPr>
              <w:t xml:space="preserve"> 份</w:t>
            </w:r>
          </w:p>
          <w:p w:rsidR="00601C2D" w:rsidRPr="00B11967" w:rsidRDefault="005342A8" w:rsidP="00565F7C">
            <w:pPr>
              <w:wordWrap w:val="0"/>
              <w:spacing w:line="360" w:lineRule="auto"/>
              <w:jc w:val="right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</w:rPr>
              <w:t>二Ｏ</w:t>
            </w:r>
            <w:r w:rsidRPr="005342A8"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</w:rPr>
              <w:t>一</w:t>
            </w:r>
            <w:r w:rsidR="00B33FAA"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  <w:u w:val="single"/>
              </w:rPr>
              <w:t xml:space="preserve"> </w:t>
            </w:r>
            <w:bookmarkStart w:id="65" w:name="bg_date2_year"/>
            <w:bookmarkEnd w:id="65"/>
            <w:r w:rsidR="00565F7C"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  <w:u w:val="single"/>
              </w:rPr>
              <w:t xml:space="preserve">  </w:t>
            </w:r>
            <w:r w:rsidR="00B33FAA"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  <w:u w:val="single"/>
              </w:rPr>
              <w:t xml:space="preserve"> </w:t>
            </w:r>
            <w:r w:rsidR="00601C2D" w:rsidRPr="00B11967">
              <w:rPr>
                <w:rFonts w:ascii="仿宋_GB2312" w:eastAsia="仿宋_GB2312" w:hAnsi="宋体" w:hint="eastAsia"/>
                <w:sz w:val="28"/>
                <w:szCs w:val="28"/>
              </w:rPr>
              <w:t>年</w:t>
            </w:r>
            <w:r w:rsidR="00B33FAA"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  <w:u w:val="single"/>
              </w:rPr>
              <w:t xml:space="preserve"> </w:t>
            </w:r>
            <w:bookmarkStart w:id="66" w:name="bg_date2_month"/>
            <w:bookmarkEnd w:id="66"/>
            <w:r w:rsidR="00565F7C"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  <w:u w:val="single"/>
              </w:rPr>
              <w:t xml:space="preserve">  </w:t>
            </w:r>
            <w:r w:rsidR="00B33FAA"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月</w:t>
            </w:r>
            <w:r w:rsidR="00B33FAA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 xml:space="preserve"> </w:t>
            </w:r>
            <w:bookmarkStart w:id="67" w:name="bg_date2_day"/>
            <w:bookmarkEnd w:id="67"/>
            <w:r w:rsidR="00565F7C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 xml:space="preserve">  </w:t>
            </w:r>
            <w:r w:rsidR="00B33FAA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 xml:space="preserve"> </w:t>
            </w:r>
            <w:r w:rsidR="00601C2D" w:rsidRPr="00B11967">
              <w:rPr>
                <w:rFonts w:ascii="仿宋_GB2312" w:eastAsia="仿宋_GB2312" w:hAnsi="宋体" w:hint="eastAsia"/>
                <w:sz w:val="28"/>
                <w:szCs w:val="28"/>
              </w:rPr>
              <w:t>日</w:t>
            </w:r>
          </w:p>
        </w:tc>
      </w:tr>
    </w:tbl>
    <w:p w:rsidR="00400595" w:rsidRDefault="00400595" w:rsidP="002A42E0">
      <w:pPr>
        <w:spacing w:line="600" w:lineRule="exact"/>
        <w:jc w:val="right"/>
      </w:pPr>
    </w:p>
    <w:tbl>
      <w:tblPr>
        <w:tblStyle w:val="af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B426F0" w:rsidTr="001441F8">
        <w:trPr>
          <w:jc w:val="center"/>
        </w:trPr>
        <w:tc>
          <w:tcPr>
            <w:tcW w:w="9968" w:type="dxa"/>
          </w:tcPr>
          <w:p w:rsidR="00B426F0" w:rsidRDefault="008269F0" w:rsidP="0046438F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bookmarkStart w:id="68" w:name="photos"/>
            <w:bookmarkStart w:id="69" w:name="photo1"/>
            <w:bookmarkEnd w:id="68"/>
            <w:bookmarkEnd w:id="69"/>
            <w:r w:rsidRPr="008269F0">
              <w:rPr>
                <w:rFonts w:ascii="仿宋_GB2312" w:eastAsia="仿宋_GB2312" w:hAnsi="宋体"/>
                <w:color w:val="000000"/>
                <w:sz w:val="28"/>
                <w:szCs w:val="28"/>
              </w:rPr>
              <w:lastRenderedPageBreak/>
              <w:t>#{pic1}#</w:t>
            </w:r>
          </w:p>
        </w:tc>
      </w:tr>
      <w:tr w:rsidR="00B426F0" w:rsidTr="001441F8">
        <w:trPr>
          <w:jc w:val="center"/>
        </w:trPr>
        <w:tc>
          <w:tcPr>
            <w:tcW w:w="9968" w:type="dxa"/>
          </w:tcPr>
          <w:p w:rsidR="00B426F0" w:rsidRPr="00E02229" w:rsidRDefault="008269F0" w:rsidP="0046438F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36"/>
                <w:szCs w:val="36"/>
              </w:rPr>
            </w:pPr>
            <w:r w:rsidRPr="00E02229">
              <w:rPr>
                <w:rFonts w:ascii="仿宋_GB2312" w:eastAsia="仿宋_GB2312" w:hAnsi="宋体"/>
                <w:color w:val="000000"/>
                <w:sz w:val="36"/>
                <w:szCs w:val="36"/>
              </w:rPr>
              <w:t>#{hint1}#</w:t>
            </w:r>
          </w:p>
        </w:tc>
      </w:tr>
      <w:tr w:rsidR="00B426F0" w:rsidTr="001441F8">
        <w:trPr>
          <w:jc w:val="center"/>
        </w:trPr>
        <w:tc>
          <w:tcPr>
            <w:tcW w:w="9968" w:type="dxa"/>
          </w:tcPr>
          <w:p w:rsidR="00B426F0" w:rsidRDefault="008269F0" w:rsidP="0046438F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8269F0">
              <w:rPr>
                <w:rFonts w:ascii="仿宋_GB2312" w:eastAsia="仿宋_GB2312" w:hAnsi="宋体"/>
                <w:color w:val="000000"/>
                <w:sz w:val="28"/>
                <w:szCs w:val="28"/>
              </w:rPr>
              <w:t>#{pic2}#</w:t>
            </w:r>
          </w:p>
        </w:tc>
      </w:tr>
      <w:tr w:rsidR="00B426F0" w:rsidTr="001441F8">
        <w:trPr>
          <w:jc w:val="center"/>
        </w:trPr>
        <w:tc>
          <w:tcPr>
            <w:tcW w:w="9968" w:type="dxa"/>
          </w:tcPr>
          <w:p w:rsidR="00B426F0" w:rsidRPr="00E02229" w:rsidRDefault="008269F0" w:rsidP="0046438F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36"/>
                <w:szCs w:val="36"/>
              </w:rPr>
            </w:pPr>
            <w:r w:rsidRPr="00E02229">
              <w:rPr>
                <w:rFonts w:ascii="仿宋_GB2312" w:eastAsia="仿宋_GB2312" w:hAnsi="宋体"/>
                <w:color w:val="000000"/>
                <w:sz w:val="36"/>
                <w:szCs w:val="36"/>
              </w:rPr>
              <w:t>#{hint2}#</w:t>
            </w:r>
          </w:p>
        </w:tc>
      </w:tr>
      <w:tr w:rsidR="00B426F0" w:rsidTr="001441F8">
        <w:trPr>
          <w:jc w:val="center"/>
        </w:trPr>
        <w:tc>
          <w:tcPr>
            <w:tcW w:w="9968" w:type="dxa"/>
          </w:tcPr>
          <w:p w:rsidR="00B426F0" w:rsidRDefault="008269F0" w:rsidP="0046438F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8269F0">
              <w:rPr>
                <w:rFonts w:ascii="仿宋_GB2312" w:eastAsia="仿宋_GB2312" w:hAnsi="宋体"/>
                <w:color w:val="000000"/>
                <w:sz w:val="28"/>
                <w:szCs w:val="28"/>
              </w:rPr>
              <w:t>#{pic3}#</w:t>
            </w:r>
          </w:p>
        </w:tc>
      </w:tr>
      <w:tr w:rsidR="00B426F0" w:rsidTr="001441F8">
        <w:trPr>
          <w:jc w:val="center"/>
        </w:trPr>
        <w:tc>
          <w:tcPr>
            <w:tcW w:w="9968" w:type="dxa"/>
          </w:tcPr>
          <w:p w:rsidR="00B426F0" w:rsidRPr="00E02229" w:rsidRDefault="008269F0" w:rsidP="0046438F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36"/>
                <w:szCs w:val="36"/>
              </w:rPr>
            </w:pPr>
            <w:r w:rsidRPr="00E02229">
              <w:rPr>
                <w:rFonts w:ascii="仿宋_GB2312" w:eastAsia="仿宋_GB2312" w:hAnsi="宋体"/>
                <w:color w:val="000000"/>
                <w:sz w:val="36"/>
                <w:szCs w:val="36"/>
              </w:rPr>
              <w:t>#{hint3}#</w:t>
            </w:r>
          </w:p>
        </w:tc>
      </w:tr>
      <w:tr w:rsidR="00B426F0" w:rsidTr="001441F8">
        <w:trPr>
          <w:jc w:val="center"/>
        </w:trPr>
        <w:tc>
          <w:tcPr>
            <w:tcW w:w="9968" w:type="dxa"/>
          </w:tcPr>
          <w:p w:rsidR="00B426F0" w:rsidRDefault="008269F0" w:rsidP="00B11F08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8269F0">
              <w:rPr>
                <w:rFonts w:ascii="仿宋_GB2312" w:eastAsia="仿宋_GB2312" w:hAnsi="宋体"/>
                <w:color w:val="000000"/>
                <w:sz w:val="28"/>
                <w:szCs w:val="28"/>
              </w:rPr>
              <w:t>#{pic4}#</w:t>
            </w:r>
          </w:p>
        </w:tc>
      </w:tr>
      <w:tr w:rsidR="003D1839" w:rsidTr="001441F8">
        <w:trPr>
          <w:jc w:val="center"/>
        </w:trPr>
        <w:tc>
          <w:tcPr>
            <w:tcW w:w="9968" w:type="dxa"/>
          </w:tcPr>
          <w:p w:rsidR="003D1839" w:rsidRPr="003D1839" w:rsidRDefault="003D1839" w:rsidP="00B11F08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36"/>
                <w:szCs w:val="36"/>
              </w:rPr>
            </w:pPr>
            <w:r w:rsidRPr="003D1839">
              <w:rPr>
                <w:rFonts w:ascii="仿宋_GB2312" w:eastAsia="仿宋_GB2312" w:hAnsi="宋体"/>
                <w:color w:val="000000"/>
                <w:sz w:val="36"/>
                <w:szCs w:val="36"/>
              </w:rPr>
              <w:t>#{hint4}#</w:t>
            </w:r>
          </w:p>
        </w:tc>
      </w:tr>
      <w:tr w:rsidR="003D1839" w:rsidTr="001441F8">
        <w:trPr>
          <w:jc w:val="center"/>
        </w:trPr>
        <w:tc>
          <w:tcPr>
            <w:tcW w:w="9968" w:type="dxa"/>
          </w:tcPr>
          <w:p w:rsidR="003D1839" w:rsidRPr="008269F0" w:rsidRDefault="003D1839" w:rsidP="00B11F08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3D1839">
              <w:rPr>
                <w:rFonts w:ascii="仿宋_GB2312" w:eastAsia="仿宋_GB2312" w:hAnsi="宋体"/>
                <w:color w:val="000000"/>
                <w:sz w:val="28"/>
                <w:szCs w:val="28"/>
              </w:rPr>
              <w:t>#{pic5}#</w:t>
            </w:r>
          </w:p>
        </w:tc>
      </w:tr>
      <w:tr w:rsidR="003D1839" w:rsidTr="001441F8">
        <w:trPr>
          <w:jc w:val="center"/>
        </w:trPr>
        <w:tc>
          <w:tcPr>
            <w:tcW w:w="9968" w:type="dxa"/>
          </w:tcPr>
          <w:p w:rsidR="003D1839" w:rsidRPr="003D1839" w:rsidRDefault="003D1839" w:rsidP="00B11F08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36"/>
                <w:szCs w:val="36"/>
              </w:rPr>
            </w:pPr>
            <w:r w:rsidRPr="003D1839">
              <w:rPr>
                <w:rFonts w:ascii="仿宋_GB2312" w:eastAsia="仿宋_GB2312" w:hAnsi="宋体"/>
                <w:color w:val="000000"/>
                <w:sz w:val="36"/>
                <w:szCs w:val="36"/>
              </w:rPr>
              <w:t>#{hint5}#</w:t>
            </w:r>
            <w:bookmarkStart w:id="70" w:name="_GoBack"/>
            <w:bookmarkEnd w:id="70"/>
          </w:p>
        </w:tc>
      </w:tr>
      <w:tr w:rsidR="003D1839" w:rsidTr="001441F8">
        <w:trPr>
          <w:jc w:val="center"/>
        </w:trPr>
        <w:tc>
          <w:tcPr>
            <w:tcW w:w="9968" w:type="dxa"/>
          </w:tcPr>
          <w:p w:rsidR="003D1839" w:rsidRPr="003D1839" w:rsidRDefault="003D1839" w:rsidP="00B11F08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3D1839">
              <w:rPr>
                <w:rFonts w:ascii="仿宋_GB2312" w:eastAsia="仿宋_GB2312" w:hAnsi="宋体"/>
                <w:color w:val="000000"/>
                <w:sz w:val="28"/>
                <w:szCs w:val="28"/>
              </w:rPr>
              <w:t>#{pic6}#</w:t>
            </w:r>
          </w:p>
        </w:tc>
      </w:tr>
      <w:tr w:rsidR="003D1839" w:rsidTr="001441F8">
        <w:trPr>
          <w:jc w:val="center"/>
        </w:trPr>
        <w:tc>
          <w:tcPr>
            <w:tcW w:w="9968" w:type="dxa"/>
          </w:tcPr>
          <w:p w:rsidR="003D1839" w:rsidRPr="003D1839" w:rsidRDefault="003D1839" w:rsidP="00B11F08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36"/>
                <w:szCs w:val="36"/>
              </w:rPr>
            </w:pPr>
            <w:r w:rsidRPr="003D1839">
              <w:rPr>
                <w:rFonts w:ascii="仿宋_GB2312" w:eastAsia="仿宋_GB2312" w:hAnsi="宋体"/>
                <w:color w:val="000000"/>
                <w:sz w:val="36"/>
                <w:szCs w:val="36"/>
              </w:rPr>
              <w:t>#{hint6}#</w:t>
            </w:r>
          </w:p>
        </w:tc>
      </w:tr>
      <w:tr w:rsidR="00B426F0" w:rsidTr="001441F8">
        <w:trPr>
          <w:jc w:val="center"/>
        </w:trPr>
        <w:tc>
          <w:tcPr>
            <w:tcW w:w="9968" w:type="dxa"/>
          </w:tcPr>
          <w:p w:rsidR="00BF33C6" w:rsidRPr="00E02229" w:rsidRDefault="00BF33C6" w:rsidP="003D1839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36"/>
                <w:szCs w:val="36"/>
              </w:rPr>
            </w:pPr>
          </w:p>
        </w:tc>
      </w:tr>
    </w:tbl>
    <w:p w:rsidR="00B11F08" w:rsidRDefault="00B11F08" w:rsidP="00B11F08">
      <w:pPr>
        <w:tabs>
          <w:tab w:val="left" w:pos="7380"/>
        </w:tabs>
        <w:spacing w:line="920" w:lineRule="exact"/>
        <w:jc w:val="center"/>
        <w:rPr>
          <w:rFonts w:ascii="仿宋_GB2312" w:eastAsia="仿宋_GB2312" w:hAnsi="宋体"/>
          <w:color w:val="000000"/>
          <w:sz w:val="28"/>
          <w:szCs w:val="28"/>
        </w:rPr>
      </w:pPr>
    </w:p>
    <w:p w:rsidR="00100F01" w:rsidRDefault="00100F01" w:rsidP="00B11F08">
      <w:pPr>
        <w:tabs>
          <w:tab w:val="left" w:pos="7380"/>
        </w:tabs>
        <w:spacing w:line="920" w:lineRule="exact"/>
        <w:jc w:val="center"/>
        <w:rPr>
          <w:rFonts w:ascii="仿宋_GB2312" w:eastAsia="仿宋_GB2312" w:hAnsi="宋体"/>
          <w:color w:val="000000"/>
          <w:sz w:val="28"/>
          <w:szCs w:val="28"/>
        </w:rPr>
      </w:pPr>
      <w:bookmarkStart w:id="71" w:name="photo2"/>
      <w:bookmarkStart w:id="72" w:name="photo3"/>
      <w:bookmarkStart w:id="73" w:name="photo4"/>
      <w:bookmarkEnd w:id="71"/>
      <w:bookmarkEnd w:id="72"/>
      <w:bookmarkEnd w:id="73"/>
    </w:p>
    <w:sectPr w:rsidR="00100F01" w:rsidSect="006162BA">
      <w:headerReference w:type="default" r:id="rId9"/>
      <w:footerReference w:type="default" r:id="rId10"/>
      <w:pgSz w:w="11906" w:h="16838" w:code="9"/>
      <w:pgMar w:top="873" w:right="1077" w:bottom="873" w:left="1077" w:header="567" w:footer="56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F2D" w:rsidRDefault="00F82F2D" w:rsidP="00601C2D">
      <w:r>
        <w:separator/>
      </w:r>
    </w:p>
  </w:endnote>
  <w:endnote w:type="continuationSeparator" w:id="0">
    <w:p w:rsidR="00F82F2D" w:rsidRDefault="00F82F2D" w:rsidP="0060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B8C" w:rsidRPr="00215BFC" w:rsidRDefault="008A2B8C" w:rsidP="00215BFC">
    <w:pPr>
      <w:pStyle w:val="a3"/>
      <w:jc w:val="right"/>
      <w:rPr>
        <w:rFonts w:ascii="仿宋_GB2312" w:eastAsia="仿宋_GB2312"/>
        <w:color w:val="000000"/>
        <w:sz w:val="28"/>
        <w:szCs w:val="28"/>
      </w:rPr>
    </w:pPr>
    <w:r>
      <w:rPr>
        <w:rFonts w:ascii="仿宋_GB2312" w:eastAsia="仿宋_GB2312" w:hint="eastAsia"/>
        <w:color w:val="000000"/>
        <w:sz w:val="28"/>
        <w:szCs w:val="28"/>
      </w:rPr>
      <w:t>共</w:t>
    </w:r>
    <w:r>
      <w:rPr>
        <w:rFonts w:ascii="仿宋_GB2312" w:eastAsia="仿宋_GB2312"/>
        <w:color w:val="000000"/>
        <w:sz w:val="28"/>
        <w:szCs w:val="28"/>
      </w:rPr>
      <w:fldChar w:fldCharType="begin"/>
    </w:r>
    <w:r>
      <w:rPr>
        <w:rFonts w:ascii="仿宋_GB2312" w:eastAsia="仿宋_GB2312" w:hint="eastAsia"/>
        <w:color w:val="000000"/>
        <w:sz w:val="28"/>
        <w:szCs w:val="28"/>
      </w:rPr>
      <w:instrText>=</w:instrText>
    </w:r>
    <w:r w:rsidRPr="00215BFC">
      <w:rPr>
        <w:rFonts w:ascii="仿宋_GB2312" w:eastAsia="仿宋_GB2312"/>
        <w:color w:val="000000"/>
        <w:sz w:val="28"/>
        <w:szCs w:val="28"/>
      </w:rPr>
      <w:fldChar w:fldCharType="begin"/>
    </w:r>
    <w:r w:rsidRPr="00215BFC">
      <w:rPr>
        <w:rFonts w:ascii="仿宋_GB2312" w:eastAsia="仿宋_GB2312"/>
        <w:color w:val="000000"/>
        <w:sz w:val="28"/>
        <w:szCs w:val="28"/>
      </w:rPr>
      <w:instrText xml:space="preserve"> NUMPAGES</w:instrText>
    </w:r>
    <w:r>
      <w:rPr>
        <w:rFonts w:ascii="仿宋_GB2312" w:eastAsia="仿宋_GB2312" w:hint="eastAsia"/>
        <w:color w:val="000000"/>
        <w:sz w:val="28"/>
        <w:szCs w:val="28"/>
      </w:rPr>
      <w:instrText xml:space="preserve"> </w:instrText>
    </w:r>
    <w:r w:rsidRPr="00215BFC">
      <w:rPr>
        <w:rFonts w:ascii="仿宋_GB2312" w:eastAsia="仿宋_GB2312"/>
        <w:color w:val="000000"/>
        <w:sz w:val="28"/>
        <w:szCs w:val="28"/>
      </w:rPr>
      <w:fldChar w:fldCharType="separate"/>
    </w:r>
    <w:r w:rsidR="003D1839">
      <w:rPr>
        <w:rFonts w:ascii="仿宋_GB2312" w:eastAsia="仿宋_GB2312"/>
        <w:noProof/>
        <w:color w:val="000000"/>
        <w:sz w:val="28"/>
        <w:szCs w:val="28"/>
      </w:rPr>
      <w:instrText>6</w:instrText>
    </w:r>
    <w:r w:rsidRPr="00215BFC">
      <w:rPr>
        <w:rFonts w:ascii="仿宋_GB2312" w:eastAsia="仿宋_GB2312"/>
        <w:color w:val="000000"/>
        <w:sz w:val="28"/>
        <w:szCs w:val="28"/>
      </w:rPr>
      <w:fldChar w:fldCharType="end"/>
    </w:r>
    <w:r>
      <w:rPr>
        <w:rFonts w:ascii="仿宋_GB2312" w:eastAsia="仿宋_GB2312"/>
        <w:color w:val="000000"/>
        <w:sz w:val="28"/>
        <w:szCs w:val="28"/>
      </w:rPr>
      <w:instrText xml:space="preserve"> </w:instrText>
    </w:r>
    <w:r>
      <w:rPr>
        <w:rFonts w:ascii="仿宋_GB2312" w:eastAsia="仿宋_GB2312" w:hint="eastAsia"/>
        <w:color w:val="000000"/>
        <w:sz w:val="28"/>
        <w:szCs w:val="28"/>
      </w:rPr>
      <w:instrText>-1</w:instrText>
    </w:r>
    <w:r>
      <w:rPr>
        <w:rFonts w:ascii="仿宋_GB2312" w:eastAsia="仿宋_GB2312"/>
        <w:color w:val="000000"/>
        <w:sz w:val="28"/>
        <w:szCs w:val="28"/>
      </w:rPr>
      <w:fldChar w:fldCharType="separate"/>
    </w:r>
    <w:r w:rsidR="003D1839">
      <w:rPr>
        <w:rFonts w:ascii="仿宋_GB2312" w:eastAsia="仿宋_GB2312"/>
        <w:noProof/>
        <w:color w:val="000000"/>
        <w:sz w:val="28"/>
        <w:szCs w:val="28"/>
      </w:rPr>
      <w:t>5</w:t>
    </w:r>
    <w:r>
      <w:rPr>
        <w:rFonts w:ascii="仿宋_GB2312" w:eastAsia="仿宋_GB2312"/>
        <w:color w:val="000000"/>
        <w:sz w:val="28"/>
        <w:szCs w:val="28"/>
      </w:rPr>
      <w:fldChar w:fldCharType="end"/>
    </w:r>
    <w:r>
      <w:rPr>
        <w:rFonts w:ascii="仿宋_GB2312" w:eastAsia="仿宋_GB2312" w:hint="eastAsia"/>
        <w:color w:val="000000"/>
        <w:sz w:val="28"/>
        <w:szCs w:val="28"/>
      </w:rPr>
      <w:t>页                   第</w:t>
    </w:r>
    <w:r w:rsidRPr="00215BFC">
      <w:rPr>
        <w:rFonts w:ascii="仿宋_GB2312" w:eastAsia="仿宋_GB2312"/>
        <w:color w:val="000000"/>
        <w:sz w:val="28"/>
        <w:szCs w:val="28"/>
      </w:rPr>
      <w:fldChar w:fldCharType="begin"/>
    </w:r>
    <w:r w:rsidRPr="00215BFC">
      <w:rPr>
        <w:rFonts w:ascii="仿宋_GB2312" w:eastAsia="仿宋_GB2312"/>
        <w:color w:val="000000"/>
        <w:sz w:val="28"/>
        <w:szCs w:val="28"/>
      </w:rPr>
      <w:instrText xml:space="preserve"> PAGE </w:instrText>
    </w:r>
    <w:r w:rsidRPr="00215BFC">
      <w:rPr>
        <w:rFonts w:ascii="仿宋_GB2312" w:eastAsia="仿宋_GB2312"/>
        <w:color w:val="000000"/>
        <w:sz w:val="28"/>
        <w:szCs w:val="28"/>
      </w:rPr>
      <w:fldChar w:fldCharType="separate"/>
    </w:r>
    <w:r w:rsidR="003D1839">
      <w:rPr>
        <w:rFonts w:ascii="仿宋_GB2312" w:eastAsia="仿宋_GB2312"/>
        <w:noProof/>
        <w:color w:val="000000"/>
        <w:sz w:val="28"/>
        <w:szCs w:val="28"/>
      </w:rPr>
      <w:t>5</w:t>
    </w:r>
    <w:r w:rsidRPr="00215BFC">
      <w:rPr>
        <w:rFonts w:ascii="仿宋_GB2312" w:eastAsia="仿宋_GB2312"/>
        <w:color w:val="000000"/>
        <w:sz w:val="28"/>
        <w:szCs w:val="28"/>
      </w:rPr>
      <w:fldChar w:fldCharType="end"/>
    </w:r>
    <w:r>
      <w:rPr>
        <w:rFonts w:ascii="仿宋_GB2312" w:eastAsia="仿宋_GB2312" w:hint="eastAsia"/>
        <w:color w:val="000000"/>
        <w:sz w:val="28"/>
        <w:szCs w:val="2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F2D" w:rsidRDefault="00F82F2D" w:rsidP="00601C2D">
      <w:r>
        <w:separator/>
      </w:r>
    </w:p>
  </w:footnote>
  <w:footnote w:type="continuationSeparator" w:id="0">
    <w:p w:rsidR="00F82F2D" w:rsidRDefault="00F82F2D" w:rsidP="00601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B8C" w:rsidRDefault="008A2B8C" w:rsidP="004F7A33">
    <w:pPr>
      <w:pStyle w:val="af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0F"/>
    <w:rsid w:val="00000F0C"/>
    <w:rsid w:val="00002C28"/>
    <w:rsid w:val="000140F8"/>
    <w:rsid w:val="0001602E"/>
    <w:rsid w:val="00030188"/>
    <w:rsid w:val="0004147D"/>
    <w:rsid w:val="00051101"/>
    <w:rsid w:val="00054911"/>
    <w:rsid w:val="00063A92"/>
    <w:rsid w:val="00072A41"/>
    <w:rsid w:val="00082E7B"/>
    <w:rsid w:val="00090716"/>
    <w:rsid w:val="00096DC4"/>
    <w:rsid w:val="000A564C"/>
    <w:rsid w:val="000B45B0"/>
    <w:rsid w:val="000C308F"/>
    <w:rsid w:val="000E4259"/>
    <w:rsid w:val="000F6643"/>
    <w:rsid w:val="00100F01"/>
    <w:rsid w:val="00110987"/>
    <w:rsid w:val="001163A9"/>
    <w:rsid w:val="001168E3"/>
    <w:rsid w:val="00121617"/>
    <w:rsid w:val="00121C52"/>
    <w:rsid w:val="00121DBE"/>
    <w:rsid w:val="001220F1"/>
    <w:rsid w:val="00132F4A"/>
    <w:rsid w:val="00135D4B"/>
    <w:rsid w:val="00136808"/>
    <w:rsid w:val="00141708"/>
    <w:rsid w:val="001419BA"/>
    <w:rsid w:val="001441F8"/>
    <w:rsid w:val="00152FEA"/>
    <w:rsid w:val="00171893"/>
    <w:rsid w:val="001743A7"/>
    <w:rsid w:val="00182403"/>
    <w:rsid w:val="001830D9"/>
    <w:rsid w:val="00187913"/>
    <w:rsid w:val="00193F16"/>
    <w:rsid w:val="001A7917"/>
    <w:rsid w:val="001B349B"/>
    <w:rsid w:val="001D0DD2"/>
    <w:rsid w:val="001D3710"/>
    <w:rsid w:val="001D3DB9"/>
    <w:rsid w:val="001D5249"/>
    <w:rsid w:val="001E5077"/>
    <w:rsid w:val="001F174D"/>
    <w:rsid w:val="001F560E"/>
    <w:rsid w:val="00201689"/>
    <w:rsid w:val="0021595E"/>
    <w:rsid w:val="00215BFC"/>
    <w:rsid w:val="00216966"/>
    <w:rsid w:val="002225DB"/>
    <w:rsid w:val="00224C0E"/>
    <w:rsid w:val="00230733"/>
    <w:rsid w:val="00232831"/>
    <w:rsid w:val="00236157"/>
    <w:rsid w:val="002413CA"/>
    <w:rsid w:val="00243AA1"/>
    <w:rsid w:val="00255FEA"/>
    <w:rsid w:val="002637C6"/>
    <w:rsid w:val="002644D7"/>
    <w:rsid w:val="00264D4E"/>
    <w:rsid w:val="002707B4"/>
    <w:rsid w:val="00277709"/>
    <w:rsid w:val="00277918"/>
    <w:rsid w:val="00285CF5"/>
    <w:rsid w:val="002A2997"/>
    <w:rsid w:val="002A42E0"/>
    <w:rsid w:val="002B3786"/>
    <w:rsid w:val="002C0422"/>
    <w:rsid w:val="002E27A3"/>
    <w:rsid w:val="002E27DD"/>
    <w:rsid w:val="00302A4B"/>
    <w:rsid w:val="00303DCE"/>
    <w:rsid w:val="00305311"/>
    <w:rsid w:val="0031449E"/>
    <w:rsid w:val="00322882"/>
    <w:rsid w:val="003313BC"/>
    <w:rsid w:val="00331585"/>
    <w:rsid w:val="00331A91"/>
    <w:rsid w:val="00335099"/>
    <w:rsid w:val="00336602"/>
    <w:rsid w:val="003369B0"/>
    <w:rsid w:val="0034739B"/>
    <w:rsid w:val="0035369D"/>
    <w:rsid w:val="00371731"/>
    <w:rsid w:val="00382B22"/>
    <w:rsid w:val="00384C06"/>
    <w:rsid w:val="003A49F7"/>
    <w:rsid w:val="003B159B"/>
    <w:rsid w:val="003B18A2"/>
    <w:rsid w:val="003B3CD5"/>
    <w:rsid w:val="003C6B82"/>
    <w:rsid w:val="003D1839"/>
    <w:rsid w:val="003E5A60"/>
    <w:rsid w:val="003E5F2F"/>
    <w:rsid w:val="003F0F2F"/>
    <w:rsid w:val="003F177E"/>
    <w:rsid w:val="00400595"/>
    <w:rsid w:val="00402B96"/>
    <w:rsid w:val="00411118"/>
    <w:rsid w:val="00414376"/>
    <w:rsid w:val="004149E9"/>
    <w:rsid w:val="00434946"/>
    <w:rsid w:val="00441EF5"/>
    <w:rsid w:val="004514C3"/>
    <w:rsid w:val="00451897"/>
    <w:rsid w:val="00452F5A"/>
    <w:rsid w:val="00453C82"/>
    <w:rsid w:val="004615F6"/>
    <w:rsid w:val="00461CE1"/>
    <w:rsid w:val="00462209"/>
    <w:rsid w:val="0046438F"/>
    <w:rsid w:val="00464B0A"/>
    <w:rsid w:val="00470588"/>
    <w:rsid w:val="00491B23"/>
    <w:rsid w:val="00495531"/>
    <w:rsid w:val="004A6D8D"/>
    <w:rsid w:val="004B6C50"/>
    <w:rsid w:val="004D7773"/>
    <w:rsid w:val="004E7EF8"/>
    <w:rsid w:val="004F0514"/>
    <w:rsid w:val="004F14D6"/>
    <w:rsid w:val="004F7008"/>
    <w:rsid w:val="004F7A33"/>
    <w:rsid w:val="00502987"/>
    <w:rsid w:val="005050FC"/>
    <w:rsid w:val="00505E14"/>
    <w:rsid w:val="0051592A"/>
    <w:rsid w:val="005342A8"/>
    <w:rsid w:val="00544192"/>
    <w:rsid w:val="00552F21"/>
    <w:rsid w:val="00553D59"/>
    <w:rsid w:val="00560DF2"/>
    <w:rsid w:val="00565A67"/>
    <w:rsid w:val="00565F7C"/>
    <w:rsid w:val="005776F9"/>
    <w:rsid w:val="00582106"/>
    <w:rsid w:val="005875DB"/>
    <w:rsid w:val="00590878"/>
    <w:rsid w:val="00590AA8"/>
    <w:rsid w:val="00591A83"/>
    <w:rsid w:val="005B5CD0"/>
    <w:rsid w:val="005C7820"/>
    <w:rsid w:val="005E242B"/>
    <w:rsid w:val="005F0252"/>
    <w:rsid w:val="005F2D29"/>
    <w:rsid w:val="00601C2D"/>
    <w:rsid w:val="0060695E"/>
    <w:rsid w:val="006162BA"/>
    <w:rsid w:val="006216E1"/>
    <w:rsid w:val="0062699E"/>
    <w:rsid w:val="00630262"/>
    <w:rsid w:val="0063057C"/>
    <w:rsid w:val="006325EF"/>
    <w:rsid w:val="006403AF"/>
    <w:rsid w:val="0064135A"/>
    <w:rsid w:val="00643A77"/>
    <w:rsid w:val="00653129"/>
    <w:rsid w:val="00653578"/>
    <w:rsid w:val="006561C4"/>
    <w:rsid w:val="00661523"/>
    <w:rsid w:val="00676A1F"/>
    <w:rsid w:val="00680781"/>
    <w:rsid w:val="006837DD"/>
    <w:rsid w:val="00691296"/>
    <w:rsid w:val="00693E86"/>
    <w:rsid w:val="006A6BE6"/>
    <w:rsid w:val="006B4ABC"/>
    <w:rsid w:val="006B5012"/>
    <w:rsid w:val="006D0F42"/>
    <w:rsid w:val="006D12B8"/>
    <w:rsid w:val="006E2551"/>
    <w:rsid w:val="00700519"/>
    <w:rsid w:val="00704B78"/>
    <w:rsid w:val="00705D0E"/>
    <w:rsid w:val="0071084B"/>
    <w:rsid w:val="007108ED"/>
    <w:rsid w:val="00724832"/>
    <w:rsid w:val="00726C00"/>
    <w:rsid w:val="00730ED7"/>
    <w:rsid w:val="00750852"/>
    <w:rsid w:val="0075198C"/>
    <w:rsid w:val="00753C30"/>
    <w:rsid w:val="00757DDE"/>
    <w:rsid w:val="007748C6"/>
    <w:rsid w:val="00782BDE"/>
    <w:rsid w:val="007908C9"/>
    <w:rsid w:val="00791964"/>
    <w:rsid w:val="0079657F"/>
    <w:rsid w:val="007B01B7"/>
    <w:rsid w:val="007B4236"/>
    <w:rsid w:val="007D409E"/>
    <w:rsid w:val="007E43B1"/>
    <w:rsid w:val="007E5673"/>
    <w:rsid w:val="007E5E5C"/>
    <w:rsid w:val="007F67F8"/>
    <w:rsid w:val="007F7F7F"/>
    <w:rsid w:val="0080473D"/>
    <w:rsid w:val="00807613"/>
    <w:rsid w:val="008269F0"/>
    <w:rsid w:val="0083159A"/>
    <w:rsid w:val="00843175"/>
    <w:rsid w:val="00847F98"/>
    <w:rsid w:val="00850B1F"/>
    <w:rsid w:val="00854778"/>
    <w:rsid w:val="0086510B"/>
    <w:rsid w:val="00866510"/>
    <w:rsid w:val="00870D70"/>
    <w:rsid w:val="00876959"/>
    <w:rsid w:val="00876FFC"/>
    <w:rsid w:val="00880D4C"/>
    <w:rsid w:val="0089237F"/>
    <w:rsid w:val="00897298"/>
    <w:rsid w:val="008A2B8C"/>
    <w:rsid w:val="008C487D"/>
    <w:rsid w:val="008D1C1D"/>
    <w:rsid w:val="008D3DB8"/>
    <w:rsid w:val="008D6DF7"/>
    <w:rsid w:val="008E0249"/>
    <w:rsid w:val="008E3F19"/>
    <w:rsid w:val="008F7EAC"/>
    <w:rsid w:val="0090482D"/>
    <w:rsid w:val="009061FF"/>
    <w:rsid w:val="0091199D"/>
    <w:rsid w:val="00913964"/>
    <w:rsid w:val="00917B28"/>
    <w:rsid w:val="009240EF"/>
    <w:rsid w:val="00935B32"/>
    <w:rsid w:val="00936856"/>
    <w:rsid w:val="00936CEF"/>
    <w:rsid w:val="00937A0F"/>
    <w:rsid w:val="00941511"/>
    <w:rsid w:val="009415C3"/>
    <w:rsid w:val="009527EC"/>
    <w:rsid w:val="00963149"/>
    <w:rsid w:val="00974AA5"/>
    <w:rsid w:val="00976F95"/>
    <w:rsid w:val="00990EE1"/>
    <w:rsid w:val="00991A77"/>
    <w:rsid w:val="00993B67"/>
    <w:rsid w:val="009A2F24"/>
    <w:rsid w:val="009A4E4A"/>
    <w:rsid w:val="009B23F5"/>
    <w:rsid w:val="009B5E43"/>
    <w:rsid w:val="009B679E"/>
    <w:rsid w:val="009C143B"/>
    <w:rsid w:val="009C1F8D"/>
    <w:rsid w:val="009C5DC3"/>
    <w:rsid w:val="009D24FD"/>
    <w:rsid w:val="009E19A1"/>
    <w:rsid w:val="009F027A"/>
    <w:rsid w:val="009F0E0D"/>
    <w:rsid w:val="009F37EB"/>
    <w:rsid w:val="00A010B4"/>
    <w:rsid w:val="00A10EB7"/>
    <w:rsid w:val="00A12CB9"/>
    <w:rsid w:val="00A155D6"/>
    <w:rsid w:val="00A16C48"/>
    <w:rsid w:val="00A179D0"/>
    <w:rsid w:val="00A257CF"/>
    <w:rsid w:val="00A27E4B"/>
    <w:rsid w:val="00A37E55"/>
    <w:rsid w:val="00A4219B"/>
    <w:rsid w:val="00A47301"/>
    <w:rsid w:val="00A5416F"/>
    <w:rsid w:val="00A54699"/>
    <w:rsid w:val="00A5716C"/>
    <w:rsid w:val="00A636D9"/>
    <w:rsid w:val="00A76150"/>
    <w:rsid w:val="00A76486"/>
    <w:rsid w:val="00A83C2C"/>
    <w:rsid w:val="00A9395F"/>
    <w:rsid w:val="00AB7369"/>
    <w:rsid w:val="00AD4FE0"/>
    <w:rsid w:val="00AE0972"/>
    <w:rsid w:val="00AE4BF9"/>
    <w:rsid w:val="00AE6E57"/>
    <w:rsid w:val="00AF0A90"/>
    <w:rsid w:val="00AF4C27"/>
    <w:rsid w:val="00B0040B"/>
    <w:rsid w:val="00B050CC"/>
    <w:rsid w:val="00B06C8C"/>
    <w:rsid w:val="00B07DEC"/>
    <w:rsid w:val="00B11F08"/>
    <w:rsid w:val="00B13608"/>
    <w:rsid w:val="00B16426"/>
    <w:rsid w:val="00B17B71"/>
    <w:rsid w:val="00B21A4F"/>
    <w:rsid w:val="00B23549"/>
    <w:rsid w:val="00B258AB"/>
    <w:rsid w:val="00B303F2"/>
    <w:rsid w:val="00B329FC"/>
    <w:rsid w:val="00B33AEA"/>
    <w:rsid w:val="00B33FAA"/>
    <w:rsid w:val="00B40996"/>
    <w:rsid w:val="00B426F0"/>
    <w:rsid w:val="00B47574"/>
    <w:rsid w:val="00B560CC"/>
    <w:rsid w:val="00B6672B"/>
    <w:rsid w:val="00B73447"/>
    <w:rsid w:val="00B875AB"/>
    <w:rsid w:val="00BB046F"/>
    <w:rsid w:val="00BB289B"/>
    <w:rsid w:val="00BB6811"/>
    <w:rsid w:val="00BC223B"/>
    <w:rsid w:val="00BD3511"/>
    <w:rsid w:val="00BD6ECB"/>
    <w:rsid w:val="00BE407A"/>
    <w:rsid w:val="00BE691C"/>
    <w:rsid w:val="00BF088F"/>
    <w:rsid w:val="00BF33C6"/>
    <w:rsid w:val="00BF46C7"/>
    <w:rsid w:val="00C17197"/>
    <w:rsid w:val="00C24CAC"/>
    <w:rsid w:val="00C24F92"/>
    <w:rsid w:val="00C26584"/>
    <w:rsid w:val="00C36A57"/>
    <w:rsid w:val="00C43DBB"/>
    <w:rsid w:val="00C45998"/>
    <w:rsid w:val="00C45B9D"/>
    <w:rsid w:val="00C47F44"/>
    <w:rsid w:val="00C610B8"/>
    <w:rsid w:val="00C61B4E"/>
    <w:rsid w:val="00C622FA"/>
    <w:rsid w:val="00C629B2"/>
    <w:rsid w:val="00C665B2"/>
    <w:rsid w:val="00C71180"/>
    <w:rsid w:val="00C816A0"/>
    <w:rsid w:val="00C82917"/>
    <w:rsid w:val="00C864E1"/>
    <w:rsid w:val="00C91F24"/>
    <w:rsid w:val="00C933E0"/>
    <w:rsid w:val="00C947FB"/>
    <w:rsid w:val="00CA38E5"/>
    <w:rsid w:val="00CA474C"/>
    <w:rsid w:val="00CA643D"/>
    <w:rsid w:val="00CA7D7E"/>
    <w:rsid w:val="00CB08B8"/>
    <w:rsid w:val="00CB4C7A"/>
    <w:rsid w:val="00CB4F7D"/>
    <w:rsid w:val="00CC417D"/>
    <w:rsid w:val="00CD03CE"/>
    <w:rsid w:val="00CD154C"/>
    <w:rsid w:val="00CD532D"/>
    <w:rsid w:val="00CD5AE4"/>
    <w:rsid w:val="00CD5EB2"/>
    <w:rsid w:val="00CE71EE"/>
    <w:rsid w:val="00CF018D"/>
    <w:rsid w:val="00D00F30"/>
    <w:rsid w:val="00D059FF"/>
    <w:rsid w:val="00D07F3C"/>
    <w:rsid w:val="00D12DF5"/>
    <w:rsid w:val="00D163D7"/>
    <w:rsid w:val="00D2741B"/>
    <w:rsid w:val="00D27A17"/>
    <w:rsid w:val="00D35EFD"/>
    <w:rsid w:val="00D41B27"/>
    <w:rsid w:val="00D51E0A"/>
    <w:rsid w:val="00D57CAE"/>
    <w:rsid w:val="00D728DE"/>
    <w:rsid w:val="00D81A2A"/>
    <w:rsid w:val="00D832B0"/>
    <w:rsid w:val="00D8683B"/>
    <w:rsid w:val="00D90536"/>
    <w:rsid w:val="00D91B2E"/>
    <w:rsid w:val="00D950D3"/>
    <w:rsid w:val="00D96773"/>
    <w:rsid w:val="00DC40C8"/>
    <w:rsid w:val="00DC6144"/>
    <w:rsid w:val="00DC7D89"/>
    <w:rsid w:val="00DD0BDC"/>
    <w:rsid w:val="00DD40BB"/>
    <w:rsid w:val="00DD5C57"/>
    <w:rsid w:val="00DD655D"/>
    <w:rsid w:val="00DE161C"/>
    <w:rsid w:val="00DE1F27"/>
    <w:rsid w:val="00DE617A"/>
    <w:rsid w:val="00DF1069"/>
    <w:rsid w:val="00E0195D"/>
    <w:rsid w:val="00E02229"/>
    <w:rsid w:val="00E13625"/>
    <w:rsid w:val="00E13A46"/>
    <w:rsid w:val="00E16303"/>
    <w:rsid w:val="00E24254"/>
    <w:rsid w:val="00E267B4"/>
    <w:rsid w:val="00E4637C"/>
    <w:rsid w:val="00E46E6C"/>
    <w:rsid w:val="00E635F0"/>
    <w:rsid w:val="00E655D2"/>
    <w:rsid w:val="00E76E8F"/>
    <w:rsid w:val="00E86D8F"/>
    <w:rsid w:val="00EA512E"/>
    <w:rsid w:val="00EB3BBF"/>
    <w:rsid w:val="00EC0970"/>
    <w:rsid w:val="00ED35F4"/>
    <w:rsid w:val="00ED5102"/>
    <w:rsid w:val="00ED7D0C"/>
    <w:rsid w:val="00EE2A08"/>
    <w:rsid w:val="00EF56BF"/>
    <w:rsid w:val="00F048CF"/>
    <w:rsid w:val="00F12A0E"/>
    <w:rsid w:val="00F13497"/>
    <w:rsid w:val="00F25453"/>
    <w:rsid w:val="00F259E0"/>
    <w:rsid w:val="00F26DD4"/>
    <w:rsid w:val="00F44687"/>
    <w:rsid w:val="00F44FA0"/>
    <w:rsid w:val="00F504E2"/>
    <w:rsid w:val="00F51D6B"/>
    <w:rsid w:val="00F5275B"/>
    <w:rsid w:val="00F53290"/>
    <w:rsid w:val="00F6428B"/>
    <w:rsid w:val="00F70C6E"/>
    <w:rsid w:val="00F732B2"/>
    <w:rsid w:val="00F82F2D"/>
    <w:rsid w:val="00F83029"/>
    <w:rsid w:val="00F87EA5"/>
    <w:rsid w:val="00F9036E"/>
    <w:rsid w:val="00FB1F53"/>
    <w:rsid w:val="00FB729A"/>
    <w:rsid w:val="00FC62C7"/>
    <w:rsid w:val="00FC6610"/>
    <w:rsid w:val="00FE0F25"/>
    <w:rsid w:val="00FF0D2D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BF33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styleId="a4">
    <w:name w:val="annotation reference"/>
    <w:rPr>
      <w:sz w:val="21"/>
      <w:szCs w:val="21"/>
    </w:rPr>
  </w:style>
  <w:style w:type="character" w:customStyle="1" w:styleId="Char0">
    <w:name w:val="批注框文本 Char"/>
    <w:link w:val="a5"/>
    <w:rPr>
      <w:kern w:val="2"/>
      <w:sz w:val="18"/>
      <w:szCs w:val="18"/>
    </w:rPr>
  </w:style>
  <w:style w:type="character" w:customStyle="1" w:styleId="a6">
    <w:name w:val="已访问的超链接"/>
    <w:rPr>
      <w:color w:val="800080"/>
      <w:u w:val="single"/>
    </w:rPr>
  </w:style>
  <w:style w:type="character" w:customStyle="1" w:styleId="2Char">
    <w:name w:val="正文文本 2 Char"/>
    <w:link w:val="2"/>
    <w:rPr>
      <w:rFonts w:ascii="宋体" w:hAnsi="宋体"/>
      <w:b/>
      <w:color w:val="000000"/>
      <w:sz w:val="36"/>
      <w:szCs w:val="36"/>
    </w:rPr>
  </w:style>
  <w:style w:type="character" w:styleId="a7">
    <w:name w:val="Hyperlink"/>
    <w:rPr>
      <w:color w:val="0000FF"/>
      <w:u w:val="single"/>
    </w:rPr>
  </w:style>
  <w:style w:type="character" w:customStyle="1" w:styleId="2Char0">
    <w:name w:val="正文文本缩进 2 Char"/>
    <w:link w:val="20"/>
    <w:rPr>
      <w:rFonts w:ascii="仿宋_GB2312" w:eastAsia="仿宋_GB2312"/>
      <w:kern w:val="2"/>
      <w:sz w:val="32"/>
      <w:szCs w:val="24"/>
    </w:rPr>
  </w:style>
  <w:style w:type="character" w:styleId="a8">
    <w:name w:val="page number"/>
    <w:basedOn w:val="a0"/>
  </w:style>
  <w:style w:type="character" w:customStyle="1" w:styleId="Char1">
    <w:name w:val="称呼 Char"/>
    <w:link w:val="a9"/>
    <w:rPr>
      <w:kern w:val="2"/>
      <w:sz w:val="28"/>
    </w:rPr>
  </w:style>
  <w:style w:type="character" w:customStyle="1" w:styleId="Char2">
    <w:name w:val="正文文本缩进 Char"/>
    <w:link w:val="aa"/>
    <w:rPr>
      <w:kern w:val="2"/>
      <w:sz w:val="21"/>
      <w:szCs w:val="24"/>
    </w:rPr>
  </w:style>
  <w:style w:type="character" w:styleId="ab">
    <w:name w:val="footnote reference"/>
    <w:rPr>
      <w:vertAlign w:val="superscript"/>
    </w:rPr>
  </w:style>
  <w:style w:type="character" w:customStyle="1" w:styleId="Char3">
    <w:name w:val="正文文本 Char"/>
    <w:link w:val="ac"/>
    <w:rPr>
      <w:b/>
      <w:kern w:val="2"/>
      <w:sz w:val="72"/>
    </w:rPr>
  </w:style>
  <w:style w:type="character" w:customStyle="1" w:styleId="Char4">
    <w:name w:val="结束语 Char"/>
    <w:link w:val="ad"/>
    <w:rPr>
      <w:kern w:val="2"/>
      <w:sz w:val="28"/>
    </w:rPr>
  </w:style>
  <w:style w:type="character" w:customStyle="1" w:styleId="Char5">
    <w:name w:val="日期 Char"/>
    <w:link w:val="ae"/>
    <w:rPr>
      <w:kern w:val="2"/>
      <w:sz w:val="21"/>
      <w:szCs w:val="21"/>
    </w:rPr>
  </w:style>
  <w:style w:type="character" w:customStyle="1" w:styleId="Char6">
    <w:name w:val="纯文本 Char"/>
    <w:link w:val="af"/>
    <w:rPr>
      <w:rFonts w:ascii="宋体" w:hAnsi="Courier New"/>
      <w:kern w:val="2"/>
      <w:sz w:val="32"/>
    </w:rPr>
  </w:style>
  <w:style w:type="character" w:customStyle="1" w:styleId="Char7">
    <w:name w:val="文档结构图 Char"/>
    <w:link w:val="af0"/>
    <w:rPr>
      <w:kern w:val="2"/>
      <w:sz w:val="21"/>
      <w:szCs w:val="24"/>
      <w:shd w:val="clear" w:color="auto" w:fill="000080"/>
    </w:rPr>
  </w:style>
  <w:style w:type="character" w:customStyle="1" w:styleId="Char8">
    <w:name w:val="页眉 Char"/>
    <w:link w:val="af1"/>
    <w:rPr>
      <w:kern w:val="2"/>
      <w:sz w:val="18"/>
      <w:szCs w:val="18"/>
    </w:rPr>
  </w:style>
  <w:style w:type="character" w:styleId="af2">
    <w:name w:val="Subtle Emphasis"/>
    <w:qFormat/>
    <w:rPr>
      <w:i/>
      <w:iCs/>
      <w:color w:val="808080"/>
    </w:rPr>
  </w:style>
  <w:style w:type="character" w:customStyle="1" w:styleId="Char9">
    <w:name w:val="批注文字 Char"/>
    <w:link w:val="af3"/>
    <w:rPr>
      <w:kern w:val="2"/>
      <w:sz w:val="21"/>
      <w:szCs w:val="24"/>
    </w:rPr>
  </w:style>
  <w:style w:type="character" w:customStyle="1" w:styleId="Chara">
    <w:name w:val="批注主题 Char"/>
    <w:link w:val="af4"/>
    <w:rPr>
      <w:b/>
      <w:bCs/>
      <w:kern w:val="2"/>
      <w:sz w:val="21"/>
      <w:szCs w:val="24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b">
    <w:name w:val="标题 Char"/>
    <w:link w:val="af5"/>
    <w:rPr>
      <w:rFonts w:ascii="Cambria" w:hAnsi="Cambria" w:cs="Times New Roman"/>
      <w:b/>
      <w:bCs/>
      <w:kern w:val="2"/>
      <w:sz w:val="32"/>
      <w:szCs w:val="32"/>
    </w:rPr>
  </w:style>
  <w:style w:type="paragraph" w:styleId="7">
    <w:name w:val="toc 7"/>
    <w:basedOn w:val="a"/>
    <w:next w:val="a"/>
    <w:pPr>
      <w:ind w:leftChars="1200" w:left="2520"/>
    </w:pPr>
    <w:rPr>
      <w:rFonts w:ascii="Calibri" w:hAnsi="Calibri"/>
      <w:szCs w:val="22"/>
    </w:rPr>
  </w:style>
  <w:style w:type="paragraph" w:styleId="aa">
    <w:name w:val="Body Text Indent"/>
    <w:basedOn w:val="a"/>
    <w:link w:val="Char2"/>
    <w:pPr>
      <w:spacing w:after="120"/>
      <w:ind w:leftChars="200" w:left="420"/>
    </w:pPr>
    <w:rPr>
      <w:lang w:val="x-none" w:eastAsia="x-none"/>
    </w:rPr>
  </w:style>
  <w:style w:type="paragraph" w:styleId="af0">
    <w:name w:val="Document Map"/>
    <w:basedOn w:val="a"/>
    <w:link w:val="Char7"/>
    <w:pPr>
      <w:shd w:val="clear" w:color="auto" w:fill="000080"/>
    </w:pPr>
    <w:rPr>
      <w:shd w:val="clear" w:color="auto" w:fill="000080"/>
      <w:lang w:val="x-none" w:eastAsia="x-none"/>
    </w:rPr>
  </w:style>
  <w:style w:type="paragraph" w:styleId="af">
    <w:name w:val="Plain Text"/>
    <w:basedOn w:val="a"/>
    <w:link w:val="Char6"/>
    <w:rPr>
      <w:rFonts w:ascii="宋体" w:hAnsi="Courier New"/>
      <w:sz w:val="32"/>
      <w:szCs w:val="20"/>
      <w:lang w:val="x-none" w:eastAsia="x-none"/>
    </w:rPr>
  </w:style>
  <w:style w:type="paragraph" w:styleId="a5">
    <w:name w:val="Balloon Text"/>
    <w:basedOn w:val="a"/>
    <w:link w:val="Char0"/>
    <w:rPr>
      <w:sz w:val="18"/>
      <w:szCs w:val="18"/>
      <w:lang w:val="x-none" w:eastAsia="x-none"/>
    </w:rPr>
  </w:style>
  <w:style w:type="paragraph" w:styleId="2">
    <w:name w:val="Body Text 2"/>
    <w:basedOn w:val="a"/>
    <w:link w:val="2Char"/>
    <w:pPr>
      <w:tabs>
        <w:tab w:val="left" w:pos="9066"/>
      </w:tabs>
      <w:autoSpaceDE w:val="0"/>
      <w:autoSpaceDN w:val="0"/>
      <w:adjustRightInd w:val="0"/>
      <w:spacing w:line="360" w:lineRule="auto"/>
      <w:ind w:right="-6"/>
      <w:jc w:val="center"/>
    </w:pPr>
    <w:rPr>
      <w:rFonts w:ascii="宋体" w:hAnsi="宋体"/>
      <w:b/>
      <w:color w:val="000000"/>
      <w:kern w:val="0"/>
      <w:sz w:val="36"/>
      <w:szCs w:val="36"/>
      <w:lang w:val="x-none" w:eastAsia="x-none"/>
    </w:rPr>
  </w:style>
  <w:style w:type="paragraph" w:styleId="ae">
    <w:name w:val="Date"/>
    <w:basedOn w:val="a"/>
    <w:next w:val="a"/>
    <w:link w:val="Char5"/>
    <w:rPr>
      <w:szCs w:val="21"/>
      <w:lang w:val="x-none" w:eastAsia="x-none"/>
    </w:rPr>
  </w:style>
  <w:style w:type="paragraph" w:styleId="af6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f5">
    <w:name w:val="Title"/>
    <w:basedOn w:val="a"/>
    <w:next w:val="a"/>
    <w:link w:val="Char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8">
    <w:name w:val="toc 8"/>
    <w:basedOn w:val="a"/>
    <w:next w:val="a"/>
    <w:pPr>
      <w:ind w:leftChars="1400" w:left="2940"/>
    </w:pPr>
    <w:rPr>
      <w:rFonts w:ascii="Calibri" w:hAnsi="Calibri"/>
      <w:szCs w:val="22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f4">
    <w:name w:val="annotation subject"/>
    <w:basedOn w:val="af3"/>
    <w:next w:val="af3"/>
    <w:link w:val="Chara"/>
    <w:rPr>
      <w:b/>
      <w:bCs/>
    </w:rPr>
  </w:style>
  <w:style w:type="paragraph" w:styleId="21">
    <w:name w:val="toc 2"/>
    <w:basedOn w:val="a"/>
    <w:next w:val="a"/>
    <w:pPr>
      <w:ind w:leftChars="200" w:left="420"/>
    </w:pPr>
    <w:rPr>
      <w:rFonts w:ascii="Calibri" w:hAnsi="Calibri"/>
      <w:szCs w:val="22"/>
    </w:rPr>
  </w:style>
  <w:style w:type="paragraph" w:styleId="af1">
    <w:name w:val="header"/>
    <w:basedOn w:val="a"/>
    <w:link w:val="Char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4">
    <w:name w:val="toc 4"/>
    <w:basedOn w:val="a"/>
    <w:next w:val="a"/>
    <w:pPr>
      <w:ind w:leftChars="600" w:left="1260"/>
    </w:pPr>
    <w:rPr>
      <w:rFonts w:ascii="Calibri" w:hAnsi="Calibri"/>
      <w:szCs w:val="22"/>
    </w:rPr>
  </w:style>
  <w:style w:type="paragraph" w:styleId="af3">
    <w:name w:val="annotation text"/>
    <w:basedOn w:val="a"/>
    <w:link w:val="Char9"/>
    <w:pPr>
      <w:jc w:val="left"/>
    </w:pPr>
    <w:rPr>
      <w:lang w:val="x-none" w:eastAsia="x-none"/>
    </w:rPr>
  </w:style>
  <w:style w:type="paragraph" w:styleId="20">
    <w:name w:val="Body Text Indent 2"/>
    <w:basedOn w:val="a"/>
    <w:link w:val="2Char0"/>
    <w:pPr>
      <w:ind w:firstLineChars="200" w:firstLine="640"/>
    </w:pPr>
    <w:rPr>
      <w:rFonts w:ascii="仿宋_GB2312" w:eastAsia="仿宋_GB2312"/>
      <w:sz w:val="32"/>
      <w:lang w:val="x-none" w:eastAsia="x-none"/>
    </w:rPr>
  </w:style>
  <w:style w:type="paragraph" w:styleId="9">
    <w:name w:val="toc 9"/>
    <w:basedOn w:val="a"/>
    <w:next w:val="a"/>
    <w:pPr>
      <w:ind w:leftChars="1600" w:left="3360"/>
    </w:pPr>
    <w:rPr>
      <w:rFonts w:ascii="Calibri" w:hAnsi="Calibri"/>
      <w:szCs w:val="22"/>
    </w:rPr>
  </w:style>
  <w:style w:type="paragraph" w:styleId="ad">
    <w:name w:val="Closing"/>
    <w:basedOn w:val="a"/>
    <w:next w:val="a"/>
    <w:link w:val="Char4"/>
    <w:pPr>
      <w:ind w:left="4320"/>
    </w:pPr>
    <w:rPr>
      <w:sz w:val="28"/>
      <w:szCs w:val="20"/>
      <w:lang w:val="x-none" w:eastAsia="x-none"/>
    </w:rPr>
  </w:style>
  <w:style w:type="paragraph" w:styleId="ac">
    <w:name w:val="Body Text"/>
    <w:basedOn w:val="a"/>
    <w:link w:val="Char3"/>
    <w:pPr>
      <w:spacing w:line="360" w:lineRule="auto"/>
      <w:jc w:val="center"/>
    </w:pPr>
    <w:rPr>
      <w:b/>
      <w:sz w:val="72"/>
      <w:szCs w:val="20"/>
      <w:lang w:val="x-none" w:eastAsia="x-none"/>
    </w:rPr>
  </w:style>
  <w:style w:type="paragraph" w:styleId="10">
    <w:name w:val="toc 1"/>
    <w:basedOn w:val="a"/>
    <w:next w:val="a"/>
    <w:pPr>
      <w:tabs>
        <w:tab w:val="right" w:leader="dot" w:pos="9742"/>
      </w:tabs>
      <w:spacing w:line="500" w:lineRule="exact"/>
    </w:pPr>
    <w:rPr>
      <w:color w:val="000000"/>
      <w:sz w:val="28"/>
      <w:szCs w:val="28"/>
    </w:rPr>
  </w:style>
  <w:style w:type="paragraph" w:styleId="5">
    <w:name w:val="toc 5"/>
    <w:basedOn w:val="a"/>
    <w:next w:val="a"/>
    <w:pPr>
      <w:ind w:leftChars="800" w:left="1680"/>
    </w:pPr>
    <w:rPr>
      <w:rFonts w:ascii="Calibri" w:hAnsi="Calibri"/>
      <w:szCs w:val="22"/>
    </w:rPr>
  </w:style>
  <w:style w:type="paragraph" w:styleId="3">
    <w:name w:val="toc 3"/>
    <w:basedOn w:val="a"/>
    <w:next w:val="a"/>
    <w:pPr>
      <w:ind w:leftChars="400" w:left="840"/>
    </w:pPr>
    <w:rPr>
      <w:rFonts w:ascii="Calibri" w:hAnsi="Calibri"/>
      <w:szCs w:val="22"/>
    </w:rPr>
  </w:style>
  <w:style w:type="paragraph" w:styleId="a9">
    <w:name w:val="Salutation"/>
    <w:basedOn w:val="a"/>
    <w:next w:val="a"/>
    <w:link w:val="Char1"/>
    <w:rPr>
      <w:sz w:val="28"/>
      <w:szCs w:val="20"/>
      <w:lang w:val="x-none" w:eastAsia="x-none"/>
    </w:rPr>
  </w:style>
  <w:style w:type="paragraph" w:styleId="6">
    <w:name w:val="toc 6"/>
    <w:basedOn w:val="a"/>
    <w:next w:val="a"/>
    <w:pPr>
      <w:ind w:leftChars="1000" w:left="2100"/>
    </w:pPr>
    <w:rPr>
      <w:rFonts w:ascii="Calibri" w:hAnsi="Calibri"/>
      <w:szCs w:val="22"/>
    </w:rPr>
  </w:style>
  <w:style w:type="paragraph" w:styleId="af7">
    <w:name w:val="No Spacing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harCharCharCharCharCharChar">
    <w:name w:val="Char Char Char Char Char Char Char"/>
    <w:basedOn w:val="a"/>
    <w:pPr>
      <w:tabs>
        <w:tab w:val="left" w:pos="360"/>
      </w:tabs>
    </w:pPr>
    <w:rPr>
      <w:rFonts w:eastAsia="仿宋_GB2312"/>
      <w:snapToGrid w:val="0"/>
      <w:sz w:val="24"/>
      <w:szCs w:val="20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8">
    <w:name w:val="Table Grid"/>
    <w:basedOn w:val="a1"/>
    <w:uiPriority w:val="59"/>
    <w:rsid w:val="00B426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BF33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styleId="a4">
    <w:name w:val="annotation reference"/>
    <w:rPr>
      <w:sz w:val="21"/>
      <w:szCs w:val="21"/>
    </w:rPr>
  </w:style>
  <w:style w:type="character" w:customStyle="1" w:styleId="Char0">
    <w:name w:val="批注框文本 Char"/>
    <w:link w:val="a5"/>
    <w:rPr>
      <w:kern w:val="2"/>
      <w:sz w:val="18"/>
      <w:szCs w:val="18"/>
    </w:rPr>
  </w:style>
  <w:style w:type="character" w:customStyle="1" w:styleId="a6">
    <w:name w:val="已访问的超链接"/>
    <w:rPr>
      <w:color w:val="800080"/>
      <w:u w:val="single"/>
    </w:rPr>
  </w:style>
  <w:style w:type="character" w:customStyle="1" w:styleId="2Char">
    <w:name w:val="正文文本 2 Char"/>
    <w:link w:val="2"/>
    <w:rPr>
      <w:rFonts w:ascii="宋体" w:hAnsi="宋体"/>
      <w:b/>
      <w:color w:val="000000"/>
      <w:sz w:val="36"/>
      <w:szCs w:val="36"/>
    </w:rPr>
  </w:style>
  <w:style w:type="character" w:styleId="a7">
    <w:name w:val="Hyperlink"/>
    <w:rPr>
      <w:color w:val="0000FF"/>
      <w:u w:val="single"/>
    </w:rPr>
  </w:style>
  <w:style w:type="character" w:customStyle="1" w:styleId="2Char0">
    <w:name w:val="正文文本缩进 2 Char"/>
    <w:link w:val="20"/>
    <w:rPr>
      <w:rFonts w:ascii="仿宋_GB2312" w:eastAsia="仿宋_GB2312"/>
      <w:kern w:val="2"/>
      <w:sz w:val="32"/>
      <w:szCs w:val="24"/>
    </w:rPr>
  </w:style>
  <w:style w:type="character" w:styleId="a8">
    <w:name w:val="page number"/>
    <w:basedOn w:val="a0"/>
  </w:style>
  <w:style w:type="character" w:customStyle="1" w:styleId="Char1">
    <w:name w:val="称呼 Char"/>
    <w:link w:val="a9"/>
    <w:rPr>
      <w:kern w:val="2"/>
      <w:sz w:val="28"/>
    </w:rPr>
  </w:style>
  <w:style w:type="character" w:customStyle="1" w:styleId="Char2">
    <w:name w:val="正文文本缩进 Char"/>
    <w:link w:val="aa"/>
    <w:rPr>
      <w:kern w:val="2"/>
      <w:sz w:val="21"/>
      <w:szCs w:val="24"/>
    </w:rPr>
  </w:style>
  <w:style w:type="character" w:styleId="ab">
    <w:name w:val="footnote reference"/>
    <w:rPr>
      <w:vertAlign w:val="superscript"/>
    </w:rPr>
  </w:style>
  <w:style w:type="character" w:customStyle="1" w:styleId="Char3">
    <w:name w:val="正文文本 Char"/>
    <w:link w:val="ac"/>
    <w:rPr>
      <w:b/>
      <w:kern w:val="2"/>
      <w:sz w:val="72"/>
    </w:rPr>
  </w:style>
  <w:style w:type="character" w:customStyle="1" w:styleId="Char4">
    <w:name w:val="结束语 Char"/>
    <w:link w:val="ad"/>
    <w:rPr>
      <w:kern w:val="2"/>
      <w:sz w:val="28"/>
    </w:rPr>
  </w:style>
  <w:style w:type="character" w:customStyle="1" w:styleId="Char5">
    <w:name w:val="日期 Char"/>
    <w:link w:val="ae"/>
    <w:rPr>
      <w:kern w:val="2"/>
      <w:sz w:val="21"/>
      <w:szCs w:val="21"/>
    </w:rPr>
  </w:style>
  <w:style w:type="character" w:customStyle="1" w:styleId="Char6">
    <w:name w:val="纯文本 Char"/>
    <w:link w:val="af"/>
    <w:rPr>
      <w:rFonts w:ascii="宋体" w:hAnsi="Courier New"/>
      <w:kern w:val="2"/>
      <w:sz w:val="32"/>
    </w:rPr>
  </w:style>
  <w:style w:type="character" w:customStyle="1" w:styleId="Char7">
    <w:name w:val="文档结构图 Char"/>
    <w:link w:val="af0"/>
    <w:rPr>
      <w:kern w:val="2"/>
      <w:sz w:val="21"/>
      <w:szCs w:val="24"/>
      <w:shd w:val="clear" w:color="auto" w:fill="000080"/>
    </w:rPr>
  </w:style>
  <w:style w:type="character" w:customStyle="1" w:styleId="Char8">
    <w:name w:val="页眉 Char"/>
    <w:link w:val="af1"/>
    <w:rPr>
      <w:kern w:val="2"/>
      <w:sz w:val="18"/>
      <w:szCs w:val="18"/>
    </w:rPr>
  </w:style>
  <w:style w:type="character" w:styleId="af2">
    <w:name w:val="Subtle Emphasis"/>
    <w:qFormat/>
    <w:rPr>
      <w:i/>
      <w:iCs/>
      <w:color w:val="808080"/>
    </w:rPr>
  </w:style>
  <w:style w:type="character" w:customStyle="1" w:styleId="Char9">
    <w:name w:val="批注文字 Char"/>
    <w:link w:val="af3"/>
    <w:rPr>
      <w:kern w:val="2"/>
      <w:sz w:val="21"/>
      <w:szCs w:val="24"/>
    </w:rPr>
  </w:style>
  <w:style w:type="character" w:customStyle="1" w:styleId="Chara">
    <w:name w:val="批注主题 Char"/>
    <w:link w:val="af4"/>
    <w:rPr>
      <w:b/>
      <w:bCs/>
      <w:kern w:val="2"/>
      <w:sz w:val="21"/>
      <w:szCs w:val="24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b">
    <w:name w:val="标题 Char"/>
    <w:link w:val="af5"/>
    <w:rPr>
      <w:rFonts w:ascii="Cambria" w:hAnsi="Cambria" w:cs="Times New Roman"/>
      <w:b/>
      <w:bCs/>
      <w:kern w:val="2"/>
      <w:sz w:val="32"/>
      <w:szCs w:val="32"/>
    </w:rPr>
  </w:style>
  <w:style w:type="paragraph" w:styleId="7">
    <w:name w:val="toc 7"/>
    <w:basedOn w:val="a"/>
    <w:next w:val="a"/>
    <w:pPr>
      <w:ind w:leftChars="1200" w:left="2520"/>
    </w:pPr>
    <w:rPr>
      <w:rFonts w:ascii="Calibri" w:hAnsi="Calibri"/>
      <w:szCs w:val="22"/>
    </w:rPr>
  </w:style>
  <w:style w:type="paragraph" w:styleId="aa">
    <w:name w:val="Body Text Indent"/>
    <w:basedOn w:val="a"/>
    <w:link w:val="Char2"/>
    <w:pPr>
      <w:spacing w:after="120"/>
      <w:ind w:leftChars="200" w:left="420"/>
    </w:pPr>
    <w:rPr>
      <w:lang w:val="x-none" w:eastAsia="x-none"/>
    </w:rPr>
  </w:style>
  <w:style w:type="paragraph" w:styleId="af0">
    <w:name w:val="Document Map"/>
    <w:basedOn w:val="a"/>
    <w:link w:val="Char7"/>
    <w:pPr>
      <w:shd w:val="clear" w:color="auto" w:fill="000080"/>
    </w:pPr>
    <w:rPr>
      <w:shd w:val="clear" w:color="auto" w:fill="000080"/>
      <w:lang w:val="x-none" w:eastAsia="x-none"/>
    </w:rPr>
  </w:style>
  <w:style w:type="paragraph" w:styleId="af">
    <w:name w:val="Plain Text"/>
    <w:basedOn w:val="a"/>
    <w:link w:val="Char6"/>
    <w:rPr>
      <w:rFonts w:ascii="宋体" w:hAnsi="Courier New"/>
      <w:sz w:val="32"/>
      <w:szCs w:val="20"/>
      <w:lang w:val="x-none" w:eastAsia="x-none"/>
    </w:rPr>
  </w:style>
  <w:style w:type="paragraph" w:styleId="a5">
    <w:name w:val="Balloon Text"/>
    <w:basedOn w:val="a"/>
    <w:link w:val="Char0"/>
    <w:rPr>
      <w:sz w:val="18"/>
      <w:szCs w:val="18"/>
      <w:lang w:val="x-none" w:eastAsia="x-none"/>
    </w:rPr>
  </w:style>
  <w:style w:type="paragraph" w:styleId="2">
    <w:name w:val="Body Text 2"/>
    <w:basedOn w:val="a"/>
    <w:link w:val="2Char"/>
    <w:pPr>
      <w:tabs>
        <w:tab w:val="left" w:pos="9066"/>
      </w:tabs>
      <w:autoSpaceDE w:val="0"/>
      <w:autoSpaceDN w:val="0"/>
      <w:adjustRightInd w:val="0"/>
      <w:spacing w:line="360" w:lineRule="auto"/>
      <w:ind w:right="-6"/>
      <w:jc w:val="center"/>
    </w:pPr>
    <w:rPr>
      <w:rFonts w:ascii="宋体" w:hAnsi="宋体"/>
      <w:b/>
      <w:color w:val="000000"/>
      <w:kern w:val="0"/>
      <w:sz w:val="36"/>
      <w:szCs w:val="36"/>
      <w:lang w:val="x-none" w:eastAsia="x-none"/>
    </w:rPr>
  </w:style>
  <w:style w:type="paragraph" w:styleId="ae">
    <w:name w:val="Date"/>
    <w:basedOn w:val="a"/>
    <w:next w:val="a"/>
    <w:link w:val="Char5"/>
    <w:rPr>
      <w:szCs w:val="21"/>
      <w:lang w:val="x-none" w:eastAsia="x-none"/>
    </w:rPr>
  </w:style>
  <w:style w:type="paragraph" w:styleId="af6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f5">
    <w:name w:val="Title"/>
    <w:basedOn w:val="a"/>
    <w:next w:val="a"/>
    <w:link w:val="Char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8">
    <w:name w:val="toc 8"/>
    <w:basedOn w:val="a"/>
    <w:next w:val="a"/>
    <w:pPr>
      <w:ind w:leftChars="1400" w:left="2940"/>
    </w:pPr>
    <w:rPr>
      <w:rFonts w:ascii="Calibri" w:hAnsi="Calibri"/>
      <w:szCs w:val="22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f4">
    <w:name w:val="annotation subject"/>
    <w:basedOn w:val="af3"/>
    <w:next w:val="af3"/>
    <w:link w:val="Chara"/>
    <w:rPr>
      <w:b/>
      <w:bCs/>
    </w:rPr>
  </w:style>
  <w:style w:type="paragraph" w:styleId="21">
    <w:name w:val="toc 2"/>
    <w:basedOn w:val="a"/>
    <w:next w:val="a"/>
    <w:pPr>
      <w:ind w:leftChars="200" w:left="420"/>
    </w:pPr>
    <w:rPr>
      <w:rFonts w:ascii="Calibri" w:hAnsi="Calibri"/>
      <w:szCs w:val="22"/>
    </w:rPr>
  </w:style>
  <w:style w:type="paragraph" w:styleId="af1">
    <w:name w:val="header"/>
    <w:basedOn w:val="a"/>
    <w:link w:val="Char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4">
    <w:name w:val="toc 4"/>
    <w:basedOn w:val="a"/>
    <w:next w:val="a"/>
    <w:pPr>
      <w:ind w:leftChars="600" w:left="1260"/>
    </w:pPr>
    <w:rPr>
      <w:rFonts w:ascii="Calibri" w:hAnsi="Calibri"/>
      <w:szCs w:val="22"/>
    </w:rPr>
  </w:style>
  <w:style w:type="paragraph" w:styleId="af3">
    <w:name w:val="annotation text"/>
    <w:basedOn w:val="a"/>
    <w:link w:val="Char9"/>
    <w:pPr>
      <w:jc w:val="left"/>
    </w:pPr>
    <w:rPr>
      <w:lang w:val="x-none" w:eastAsia="x-none"/>
    </w:rPr>
  </w:style>
  <w:style w:type="paragraph" w:styleId="20">
    <w:name w:val="Body Text Indent 2"/>
    <w:basedOn w:val="a"/>
    <w:link w:val="2Char0"/>
    <w:pPr>
      <w:ind w:firstLineChars="200" w:firstLine="640"/>
    </w:pPr>
    <w:rPr>
      <w:rFonts w:ascii="仿宋_GB2312" w:eastAsia="仿宋_GB2312"/>
      <w:sz w:val="32"/>
      <w:lang w:val="x-none" w:eastAsia="x-none"/>
    </w:rPr>
  </w:style>
  <w:style w:type="paragraph" w:styleId="9">
    <w:name w:val="toc 9"/>
    <w:basedOn w:val="a"/>
    <w:next w:val="a"/>
    <w:pPr>
      <w:ind w:leftChars="1600" w:left="3360"/>
    </w:pPr>
    <w:rPr>
      <w:rFonts w:ascii="Calibri" w:hAnsi="Calibri"/>
      <w:szCs w:val="22"/>
    </w:rPr>
  </w:style>
  <w:style w:type="paragraph" w:styleId="ad">
    <w:name w:val="Closing"/>
    <w:basedOn w:val="a"/>
    <w:next w:val="a"/>
    <w:link w:val="Char4"/>
    <w:pPr>
      <w:ind w:left="4320"/>
    </w:pPr>
    <w:rPr>
      <w:sz w:val="28"/>
      <w:szCs w:val="20"/>
      <w:lang w:val="x-none" w:eastAsia="x-none"/>
    </w:rPr>
  </w:style>
  <w:style w:type="paragraph" w:styleId="ac">
    <w:name w:val="Body Text"/>
    <w:basedOn w:val="a"/>
    <w:link w:val="Char3"/>
    <w:pPr>
      <w:spacing w:line="360" w:lineRule="auto"/>
      <w:jc w:val="center"/>
    </w:pPr>
    <w:rPr>
      <w:b/>
      <w:sz w:val="72"/>
      <w:szCs w:val="20"/>
      <w:lang w:val="x-none" w:eastAsia="x-none"/>
    </w:rPr>
  </w:style>
  <w:style w:type="paragraph" w:styleId="10">
    <w:name w:val="toc 1"/>
    <w:basedOn w:val="a"/>
    <w:next w:val="a"/>
    <w:pPr>
      <w:tabs>
        <w:tab w:val="right" w:leader="dot" w:pos="9742"/>
      </w:tabs>
      <w:spacing w:line="500" w:lineRule="exact"/>
    </w:pPr>
    <w:rPr>
      <w:color w:val="000000"/>
      <w:sz w:val="28"/>
      <w:szCs w:val="28"/>
    </w:rPr>
  </w:style>
  <w:style w:type="paragraph" w:styleId="5">
    <w:name w:val="toc 5"/>
    <w:basedOn w:val="a"/>
    <w:next w:val="a"/>
    <w:pPr>
      <w:ind w:leftChars="800" w:left="1680"/>
    </w:pPr>
    <w:rPr>
      <w:rFonts w:ascii="Calibri" w:hAnsi="Calibri"/>
      <w:szCs w:val="22"/>
    </w:rPr>
  </w:style>
  <w:style w:type="paragraph" w:styleId="3">
    <w:name w:val="toc 3"/>
    <w:basedOn w:val="a"/>
    <w:next w:val="a"/>
    <w:pPr>
      <w:ind w:leftChars="400" w:left="840"/>
    </w:pPr>
    <w:rPr>
      <w:rFonts w:ascii="Calibri" w:hAnsi="Calibri"/>
      <w:szCs w:val="22"/>
    </w:rPr>
  </w:style>
  <w:style w:type="paragraph" w:styleId="a9">
    <w:name w:val="Salutation"/>
    <w:basedOn w:val="a"/>
    <w:next w:val="a"/>
    <w:link w:val="Char1"/>
    <w:rPr>
      <w:sz w:val="28"/>
      <w:szCs w:val="20"/>
      <w:lang w:val="x-none" w:eastAsia="x-none"/>
    </w:rPr>
  </w:style>
  <w:style w:type="paragraph" w:styleId="6">
    <w:name w:val="toc 6"/>
    <w:basedOn w:val="a"/>
    <w:next w:val="a"/>
    <w:pPr>
      <w:ind w:leftChars="1000" w:left="2100"/>
    </w:pPr>
    <w:rPr>
      <w:rFonts w:ascii="Calibri" w:hAnsi="Calibri"/>
      <w:szCs w:val="22"/>
    </w:rPr>
  </w:style>
  <w:style w:type="paragraph" w:styleId="af7">
    <w:name w:val="No Spacing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harCharCharCharCharCharChar">
    <w:name w:val="Char Char Char Char Char Char Char"/>
    <w:basedOn w:val="a"/>
    <w:pPr>
      <w:tabs>
        <w:tab w:val="left" w:pos="360"/>
      </w:tabs>
    </w:pPr>
    <w:rPr>
      <w:rFonts w:eastAsia="仿宋_GB2312"/>
      <w:snapToGrid w:val="0"/>
      <w:sz w:val="24"/>
      <w:szCs w:val="20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8">
    <w:name w:val="Table Grid"/>
    <w:basedOn w:val="a1"/>
    <w:uiPriority w:val="59"/>
    <w:rsid w:val="00B426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frontwork\datatmp\xcb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EF93B-DF78-4171-8367-872A3E95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xcbl.dot</Template>
  <TotalTime>305</TotalTime>
  <Pages>6</Pages>
  <Words>306</Words>
  <Characters>1745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微软中国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公安机关刑事法律文书格式（2002版）</dc:title>
  <dc:creator>Administrator</dc:creator>
  <cp:lastModifiedBy>Administrator</cp:lastModifiedBy>
  <cp:revision>42</cp:revision>
  <cp:lastPrinted>2017-03-30T10:27:00Z</cp:lastPrinted>
  <dcterms:created xsi:type="dcterms:W3CDTF">2017-12-29T04:30:00Z</dcterms:created>
  <dcterms:modified xsi:type="dcterms:W3CDTF">2018-06-04T13:14:00Z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2052-8.1.0.3260</vt:lpwstr>
  </property>
</Properties>
</file>